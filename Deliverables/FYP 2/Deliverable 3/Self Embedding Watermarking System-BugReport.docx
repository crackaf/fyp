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F495B" w14:textId="77777777" w:rsidR="00B8706E" w:rsidRPr="008B57AF" w:rsidRDefault="00B8706E" w:rsidP="00B8706E">
      <w:pPr>
        <w:spacing w:line="360" w:lineRule="auto"/>
        <w:contextualSpacing/>
        <w:jc w:val="center"/>
        <w:rPr>
          <w:sz w:val="40"/>
        </w:rPr>
      </w:pPr>
      <w:r w:rsidRPr="008B57AF">
        <w:rPr>
          <w:noProof/>
          <w:sz w:val="40"/>
        </w:rPr>
        <w:drawing>
          <wp:anchor distT="0" distB="0" distL="114300" distR="114300" simplePos="0" relativeHeight="251662848" behindDoc="0" locked="0" layoutInCell="1" allowOverlap="1" wp14:anchorId="2705A2FF" wp14:editId="1E4AD1C0">
            <wp:simplePos x="0" y="0"/>
            <wp:positionH relativeFrom="column">
              <wp:posOffset>2257425</wp:posOffset>
            </wp:positionH>
            <wp:positionV relativeFrom="paragraph">
              <wp:posOffset>390525</wp:posOffset>
            </wp:positionV>
            <wp:extent cx="1085850" cy="10591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1DF769" w14:textId="77777777" w:rsidR="00B8706E" w:rsidRPr="008B57AF" w:rsidRDefault="00B8706E" w:rsidP="00B8706E">
      <w:pPr>
        <w:spacing w:line="360" w:lineRule="auto"/>
        <w:contextualSpacing/>
        <w:jc w:val="center"/>
        <w:rPr>
          <w:sz w:val="40"/>
        </w:rPr>
      </w:pPr>
    </w:p>
    <w:p w14:paraId="73A93854" w14:textId="77777777" w:rsidR="00B8706E" w:rsidRPr="008B57AF" w:rsidRDefault="00B8706E" w:rsidP="006B3B6B">
      <w:pPr>
        <w:pStyle w:val="Title2"/>
      </w:pPr>
    </w:p>
    <w:p w14:paraId="3DE2EFC4" w14:textId="77777777" w:rsidR="00B8706E" w:rsidRPr="008B57AF" w:rsidRDefault="00B8706E" w:rsidP="00B8706E">
      <w:pPr>
        <w:spacing w:line="360" w:lineRule="auto"/>
        <w:contextualSpacing/>
        <w:jc w:val="center"/>
        <w:rPr>
          <w:sz w:val="36"/>
        </w:rPr>
      </w:pPr>
    </w:p>
    <w:p w14:paraId="461518C8" w14:textId="77777777" w:rsidR="00B8706E" w:rsidRPr="008B57AF" w:rsidRDefault="00B8706E" w:rsidP="00B8706E">
      <w:pPr>
        <w:spacing w:line="360" w:lineRule="auto"/>
        <w:contextualSpacing/>
        <w:jc w:val="center"/>
        <w:rPr>
          <w:sz w:val="36"/>
        </w:rPr>
      </w:pPr>
    </w:p>
    <w:p w14:paraId="32647DAF" w14:textId="77777777" w:rsidR="00B8706E" w:rsidRPr="008B57AF" w:rsidRDefault="00B8706E" w:rsidP="00B8706E">
      <w:pPr>
        <w:spacing w:line="360" w:lineRule="auto"/>
        <w:contextualSpacing/>
        <w:jc w:val="center"/>
        <w:rPr>
          <w:sz w:val="36"/>
        </w:rPr>
      </w:pPr>
    </w:p>
    <w:p w14:paraId="543671EC" w14:textId="4F27B035" w:rsidR="00B8706E" w:rsidRPr="00CA0F66" w:rsidRDefault="007223AB" w:rsidP="00CA0F66">
      <w:pPr>
        <w:pStyle w:val="Title"/>
      </w:pPr>
      <w:r>
        <w:t>Self-Embedding Watermarking System</w:t>
      </w:r>
    </w:p>
    <w:p w14:paraId="47BD5249" w14:textId="77777777" w:rsidR="00B8706E" w:rsidRPr="002E5A46" w:rsidRDefault="00A64B87" w:rsidP="006B3B6B">
      <w:pPr>
        <w:pStyle w:val="Title2"/>
      </w:pPr>
      <w:r w:rsidRPr="00A64B87">
        <w:t>Software Bug Report</w:t>
      </w:r>
    </w:p>
    <w:p w14:paraId="450A9568" w14:textId="77777777" w:rsidR="00B8706E" w:rsidRPr="008B57AF" w:rsidRDefault="00B8706E" w:rsidP="00B8706E">
      <w:pPr>
        <w:spacing w:line="360" w:lineRule="auto"/>
        <w:contextualSpacing/>
      </w:pPr>
      <w:r w:rsidRPr="008B57AF">
        <w:rPr>
          <w:noProof/>
        </w:rPr>
        <mc:AlternateContent>
          <mc:Choice Requires="wps">
            <w:drawing>
              <wp:anchor distT="4294967294" distB="4294967294" distL="114300" distR="114300" simplePos="0" relativeHeight="251663872" behindDoc="0" locked="0" layoutInCell="1" allowOverlap="1" wp14:anchorId="375D86AC" wp14:editId="1A0438BF">
                <wp:simplePos x="0" y="0"/>
                <wp:positionH relativeFrom="column">
                  <wp:posOffset>-405765</wp:posOffset>
                </wp:positionH>
                <wp:positionV relativeFrom="paragraph">
                  <wp:posOffset>29844</wp:posOffset>
                </wp:positionV>
                <wp:extent cx="6743700" cy="0"/>
                <wp:effectExtent l="0" t="0" r="19050" b="1905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0EBD8" id="Line 9" o:spid="_x0000_s1026" style="position:absolute;z-index:251663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1.95pt,2.35pt" to="499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"/>
            </w:pict>
          </mc:Fallback>
        </mc:AlternateContent>
      </w:r>
    </w:p>
    <w:p w14:paraId="42129D49" w14:textId="77777777" w:rsidR="00B8706E" w:rsidRPr="008B57AF" w:rsidRDefault="00B8706E" w:rsidP="00B8706E">
      <w:pPr>
        <w:pStyle w:val="Header"/>
        <w:tabs>
          <w:tab w:val="clear" w:pos="4320"/>
          <w:tab w:val="clear" w:pos="8640"/>
        </w:tabs>
        <w:spacing w:line="360" w:lineRule="auto"/>
        <w:contextualSpacing/>
      </w:pPr>
    </w:p>
    <w:p w14:paraId="5F28BF93" w14:textId="77777777" w:rsidR="00B8706E" w:rsidRPr="008B57AF" w:rsidRDefault="00B8706E" w:rsidP="00B8706E">
      <w:pPr>
        <w:pStyle w:val="NoSpacing"/>
        <w:spacing w:line="360" w:lineRule="auto"/>
        <w:contextualSpacing/>
        <w:rPr>
          <w:rFonts w:ascii="Times New Roman" w:hAnsi="Times New Roman"/>
        </w:rPr>
      </w:pPr>
    </w:p>
    <w:p w14:paraId="394A643D" w14:textId="77777777" w:rsidR="00B8706E" w:rsidRPr="008B57AF" w:rsidRDefault="00B8706E" w:rsidP="00B8706E">
      <w:pPr>
        <w:pStyle w:val="NoSpacing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  <w:r w:rsidRPr="008B57AF">
        <w:rPr>
          <w:rFonts w:ascii="Times New Roman" w:hAnsi="Times New Roman"/>
          <w:b/>
          <w:sz w:val="28"/>
          <w:szCs w:val="28"/>
        </w:rPr>
        <w:t>Project Advisor:</w:t>
      </w:r>
    </w:p>
    <w:p w14:paraId="75F438F8" w14:textId="1F944541" w:rsidR="00B8706E" w:rsidRPr="008B57AF" w:rsidRDefault="002511CF" w:rsidP="00B8706E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Dr. Asif Mahmood Gilani</w:t>
      </w:r>
      <w:r w:rsidR="00B8706E" w:rsidRPr="008B57AF">
        <w:rPr>
          <w:rFonts w:ascii="Times New Roman" w:hAnsi="Times New Roman"/>
          <w:sz w:val="28"/>
          <w:szCs w:val="28"/>
        </w:rPr>
        <w:t xml:space="preserve"> </w:t>
      </w:r>
    </w:p>
    <w:p w14:paraId="353A86DE" w14:textId="77777777" w:rsidR="00B8706E" w:rsidRPr="008B57AF" w:rsidRDefault="00B8706E" w:rsidP="00B8706E">
      <w:pPr>
        <w:pStyle w:val="NoSpacing"/>
        <w:spacing w:line="36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154C765" w14:textId="77777777" w:rsidR="00B8706E" w:rsidRPr="008B57AF" w:rsidRDefault="00B8706E" w:rsidP="00B8706E">
      <w:pPr>
        <w:pStyle w:val="NoSpacing"/>
        <w:spacing w:line="360" w:lineRule="auto"/>
        <w:contextualSpacing/>
        <w:rPr>
          <w:rFonts w:ascii="Times New Roman" w:hAnsi="Times New Roman"/>
          <w:sz w:val="32"/>
          <w:szCs w:val="32"/>
        </w:rPr>
      </w:pPr>
      <w:r w:rsidRPr="008B57AF">
        <w:rPr>
          <w:rFonts w:ascii="Times New Roman" w:hAnsi="Times New Roman"/>
          <w:b/>
          <w:sz w:val="28"/>
          <w:szCs w:val="28"/>
        </w:rPr>
        <w:t>Group Members:</w:t>
      </w:r>
      <w:r w:rsidRPr="008B57AF">
        <w:rPr>
          <w:rFonts w:ascii="Times New Roman" w:hAnsi="Times New Roman"/>
          <w:sz w:val="32"/>
          <w:szCs w:val="32"/>
        </w:rPr>
        <w:tab/>
      </w:r>
    </w:p>
    <w:p w14:paraId="4C7231E0" w14:textId="39D1596C" w:rsidR="00B8706E" w:rsidRPr="008B57AF" w:rsidRDefault="002511CF" w:rsidP="00B8706E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Arbab Hamd Rizwan</w:t>
      </w:r>
      <w:r w:rsidR="00B8706E" w:rsidRPr="008B57AF"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18L-0756</w:t>
      </w:r>
    </w:p>
    <w:p w14:paraId="53F04374" w14:textId="7193D365" w:rsidR="00B8706E" w:rsidRPr="008B57AF" w:rsidRDefault="002511CF" w:rsidP="00B8706E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Usama Aslam</w:t>
      </w:r>
      <w:r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 xml:space="preserve"> </w:t>
      </w:r>
      <w:r w:rsidR="00B8706E" w:rsidRPr="008B57AF"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18L-0972</w:t>
      </w:r>
    </w:p>
    <w:p w14:paraId="43589441" w14:textId="402462A8" w:rsidR="00B8706E" w:rsidRPr="008B57AF" w:rsidRDefault="002511CF" w:rsidP="00B8706E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Aashar Naseem</w:t>
      </w:r>
      <w:r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 xml:space="preserve"> </w:t>
      </w:r>
      <w:r w:rsidR="00B8706E" w:rsidRPr="008B57AF"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18L-1131</w:t>
      </w:r>
    </w:p>
    <w:p w14:paraId="383C56A8" w14:textId="53628DE8" w:rsidR="00B8706E" w:rsidRPr="008B57AF" w:rsidRDefault="005A3FF4" w:rsidP="00B8706E">
      <w:pPr>
        <w:pStyle w:val="NoSpacing"/>
        <w:spacing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M. </w:t>
      </w:r>
      <w:proofErr w:type="spellStart"/>
      <w:r>
        <w:rPr>
          <w:rFonts w:ascii="Times New Roman" w:hAnsi="Times New Roman"/>
          <w:sz w:val="28"/>
          <w:szCs w:val="28"/>
        </w:rPr>
        <w:t>Hunzlah</w:t>
      </w:r>
      <w:proofErr w:type="spellEnd"/>
      <w:r>
        <w:rPr>
          <w:rFonts w:ascii="Times New Roman" w:hAnsi="Times New Roman"/>
          <w:sz w:val="28"/>
          <w:szCs w:val="28"/>
        </w:rPr>
        <w:t xml:space="preserve"> Malik</w:t>
      </w:r>
      <w:r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 xml:space="preserve"> </w:t>
      </w:r>
      <w:r w:rsidR="00B8706E" w:rsidRPr="008B57AF">
        <w:rPr>
          <w:rFonts w:ascii="Times New Roman" w:hAnsi="Times New Roman"/>
          <w:sz w:val="28"/>
          <w:szCs w:val="28"/>
        </w:rPr>
        <w:tab/>
      </w:r>
      <w:r w:rsidR="00B8706E" w:rsidRPr="008B57A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18L-1139</w:t>
      </w:r>
    </w:p>
    <w:p w14:paraId="7DD54B16" w14:textId="77777777" w:rsidR="00B8706E" w:rsidRPr="008B57AF" w:rsidRDefault="00B8706E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7AAE85F2" w14:textId="77777777" w:rsidR="00B8706E" w:rsidRPr="008B57AF" w:rsidRDefault="00B8706E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145597F7" w14:textId="77777777" w:rsidR="00B8706E" w:rsidRPr="008B57AF" w:rsidRDefault="00B8706E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32B3ACBB" w14:textId="77777777" w:rsidR="00B8706E" w:rsidRDefault="00B8706E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31F65F25" w14:textId="77777777" w:rsidR="0058657B" w:rsidRDefault="0058657B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53ACE6C8" w14:textId="77777777" w:rsidR="00714A84" w:rsidRPr="008B57AF" w:rsidRDefault="00714A84" w:rsidP="00B8706E">
      <w:pPr>
        <w:spacing w:line="360" w:lineRule="auto"/>
        <w:contextualSpacing/>
        <w:jc w:val="center"/>
        <w:rPr>
          <w:sz w:val="28"/>
          <w:szCs w:val="28"/>
        </w:rPr>
      </w:pPr>
    </w:p>
    <w:p w14:paraId="2B1E666B" w14:textId="77777777" w:rsidR="00B8706E" w:rsidRPr="008B57AF" w:rsidRDefault="002B5C5A" w:rsidP="00714A84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National University o</w:t>
      </w:r>
      <w:r w:rsidR="00B8706E" w:rsidRPr="008B57AF">
        <w:rPr>
          <w:sz w:val="28"/>
          <w:szCs w:val="28"/>
        </w:rPr>
        <w:t>f Computer and Emerging Sciences</w:t>
      </w:r>
    </w:p>
    <w:p w14:paraId="484BCF97" w14:textId="77777777" w:rsidR="00B8706E" w:rsidRPr="008B57AF" w:rsidRDefault="00B8706E" w:rsidP="00714A84">
      <w:pPr>
        <w:contextualSpacing/>
        <w:jc w:val="center"/>
        <w:rPr>
          <w:sz w:val="28"/>
          <w:szCs w:val="28"/>
          <w:lang w:val="en-GB"/>
        </w:rPr>
      </w:pPr>
      <w:r w:rsidRPr="008B57AF">
        <w:rPr>
          <w:sz w:val="28"/>
          <w:szCs w:val="28"/>
          <w:lang w:val="en-GB"/>
        </w:rPr>
        <w:t xml:space="preserve">Department of Computer Science </w:t>
      </w:r>
    </w:p>
    <w:p w14:paraId="1F67C0F4" w14:textId="77777777" w:rsidR="00B8706E" w:rsidRDefault="00B8706E" w:rsidP="00714A84">
      <w:pPr>
        <w:contextualSpacing/>
        <w:jc w:val="center"/>
        <w:rPr>
          <w:sz w:val="28"/>
          <w:szCs w:val="28"/>
          <w:lang w:val="en-GB"/>
        </w:rPr>
      </w:pPr>
      <w:r w:rsidRPr="008B57AF">
        <w:rPr>
          <w:sz w:val="28"/>
          <w:szCs w:val="28"/>
          <w:lang w:val="en-GB"/>
        </w:rPr>
        <w:t>Lahore, Pakistan</w:t>
      </w:r>
    </w:p>
    <w:p w14:paraId="6A621619" w14:textId="77777777" w:rsidR="00714A84" w:rsidRPr="008B57AF" w:rsidRDefault="00714A84" w:rsidP="00714A84">
      <w:pPr>
        <w:contextualSpacing/>
        <w:jc w:val="center"/>
        <w:rPr>
          <w:sz w:val="28"/>
          <w:szCs w:val="28"/>
          <w:lang w:val="en-GB"/>
        </w:rPr>
      </w:pPr>
    </w:p>
    <w:p w14:paraId="4FF6A588" w14:textId="77777777" w:rsidR="00B17408" w:rsidRDefault="00B17408" w:rsidP="00AE0BAE">
      <w:pPr>
        <w:pStyle w:val="Subtitle"/>
        <w:rPr>
          <w:rFonts w:cs="Times New Roman"/>
        </w:rPr>
        <w:sectPr w:rsidR="00B17408" w:rsidSect="00054374">
          <w:headerReference w:type="even" r:id="rId9"/>
          <w:headerReference w:type="default" r:id="rId10"/>
          <w:pgSz w:w="11909" w:h="16834" w:code="9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bookmarkStart w:id="0" w:name="_Toc103806103" w:displacedByCustomXml="next"/>
    <w:bookmarkStart w:id="1" w:name="_Toc19544444" w:displacedByCustomXml="next"/>
    <w:sdt>
      <w:sdtPr>
        <w:rPr>
          <w:rFonts w:cs="Times New Roman"/>
          <w:b w:val="0"/>
          <w:sz w:val="24"/>
        </w:rPr>
        <w:id w:val="8331878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393430" w14:textId="77777777" w:rsidR="008E57BE" w:rsidRDefault="008E57BE" w:rsidP="004C3191">
          <w:pPr>
            <w:pStyle w:val="Subtitle"/>
          </w:pPr>
          <w:r>
            <w:t>Table of Contents</w:t>
          </w:r>
          <w:bookmarkEnd w:id="1"/>
          <w:bookmarkEnd w:id="0"/>
        </w:p>
        <w:p w14:paraId="553C9AE1" w14:textId="3950D251" w:rsidR="006B6214" w:rsidRDefault="008E57BE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806103" w:history="1">
            <w:r w:rsidR="006B6214" w:rsidRPr="00556AFB">
              <w:rPr>
                <w:rStyle w:val="Hyperlink"/>
                <w:noProof/>
              </w:rPr>
              <w:t>Table of Contents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_Toc103806103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i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110E8860" w14:textId="17232587" w:rsidR="006B6214" w:rsidRDefault="003F79DC">
          <w:pPr>
            <w:pStyle w:val="TO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4" w:history="1">
            <w:r w:rsidR="006B6214" w:rsidRPr="00556AFB">
              <w:rPr>
                <w:rStyle w:val="Hyperlink"/>
                <w:noProof/>
              </w:rPr>
              <w:t>1.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Bugs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_Toc103806104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1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75928E28" w14:textId="12B2F337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5" w:history="1">
            <w:r w:rsidR="006B6214" w:rsidRPr="00556AFB">
              <w:rPr>
                <w:rStyle w:val="Hyperlink"/>
                <w:noProof/>
              </w:rPr>
              <w:t>1.1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Image Watermark Loss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_Toc103806105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1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12649915" w14:textId="25BB39F0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6" w:history="1">
            <w:r w:rsidR="006B6214" w:rsidRPr="00556AFB">
              <w:rPr>
                <w:rStyle w:val="Hyperlink"/>
                <w:noProof/>
              </w:rPr>
              <w:t>1.2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Pixel-wise Image Watermark Bug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_Toc103806106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2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38517A8B" w14:textId="17A8B177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7" w:history="1">
            <w:r w:rsidR="006B6214" w:rsidRPr="00556AFB">
              <w:rPr>
                <w:rStyle w:val="Hyperlink"/>
                <w:noProof/>
              </w:rPr>
              <w:t>1.3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Recovery Process in Pixel-wise Method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_Toc103806107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2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28D6FE04" w14:textId="2A221757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8" w:history="1">
            <w:r w:rsidR="006B6214" w:rsidRPr="00556AFB">
              <w:rPr>
                <w:rStyle w:val="Hyperlink"/>
                <w:noProof/>
              </w:rPr>
              <w:t>1.4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Glitch in Video Recovery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_Toc103806108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3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5ADB98EC" w14:textId="345DE86E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09" w:history="1">
            <w:r w:rsidR="006B6214" w:rsidRPr="00556AFB">
              <w:rPr>
                <w:rStyle w:val="Hyperlink"/>
                <w:noProof/>
              </w:rPr>
              <w:t>1.5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Issue in Triple Recovery Watermark Process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_Toc103806109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3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35867BCA" w14:textId="5A2C8ADE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10" w:history="1">
            <w:r w:rsidR="006B6214" w:rsidRPr="00556AFB">
              <w:rPr>
                <w:rStyle w:val="Hyperlink"/>
                <w:noProof/>
              </w:rPr>
              <w:t>1.6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Lookup Table Issue in Triple Recovery Method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_Toc103806110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4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0347B700" w14:textId="78D58594" w:rsidR="006B6214" w:rsidRDefault="003F79DC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06111" w:history="1">
            <w:r w:rsidR="006B6214" w:rsidRPr="00556AFB">
              <w:rPr>
                <w:rStyle w:val="Hyperlink"/>
                <w:noProof/>
              </w:rPr>
              <w:t>1.7</w:t>
            </w:r>
            <w:r w:rsidR="006B621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B6214" w:rsidRPr="00556AFB">
              <w:rPr>
                <w:rStyle w:val="Hyperlink"/>
                <w:noProof/>
              </w:rPr>
              <w:t>Uploaded Image Description Issue</w:t>
            </w:r>
            <w:r w:rsidR="006B6214">
              <w:rPr>
                <w:noProof/>
                <w:webHidden/>
              </w:rPr>
              <w:tab/>
            </w:r>
            <w:r w:rsidR="006B6214">
              <w:rPr>
                <w:noProof/>
                <w:webHidden/>
              </w:rPr>
              <w:fldChar w:fldCharType="begin"/>
            </w:r>
            <w:r w:rsidR="006B6214">
              <w:rPr>
                <w:noProof/>
                <w:webHidden/>
              </w:rPr>
              <w:instrText xml:space="preserve"> PAGEREF _Toc103806111 \h </w:instrText>
            </w:r>
            <w:r w:rsidR="006B6214">
              <w:rPr>
                <w:noProof/>
                <w:webHidden/>
              </w:rPr>
            </w:r>
            <w:r w:rsidR="006B6214">
              <w:rPr>
                <w:noProof/>
                <w:webHidden/>
              </w:rPr>
              <w:fldChar w:fldCharType="separate"/>
            </w:r>
            <w:r w:rsidR="009C1C52">
              <w:rPr>
                <w:noProof/>
                <w:webHidden/>
              </w:rPr>
              <w:t>4</w:t>
            </w:r>
            <w:r w:rsidR="006B6214">
              <w:rPr>
                <w:noProof/>
                <w:webHidden/>
              </w:rPr>
              <w:fldChar w:fldCharType="end"/>
            </w:r>
          </w:hyperlink>
        </w:p>
        <w:p w14:paraId="0EF1E36A" w14:textId="71441A78" w:rsidR="008E57BE" w:rsidRDefault="008E57BE">
          <w:r>
            <w:rPr>
              <w:b/>
              <w:bCs/>
              <w:noProof/>
            </w:rPr>
            <w:fldChar w:fldCharType="end"/>
          </w:r>
        </w:p>
      </w:sdtContent>
    </w:sdt>
    <w:p w14:paraId="70AE1AC5" w14:textId="77777777" w:rsidR="00A40D67" w:rsidRPr="008B57AF" w:rsidRDefault="00A40D67" w:rsidP="00884C85">
      <w:pPr>
        <w:rPr>
          <w:sz w:val="28"/>
          <w:szCs w:val="28"/>
        </w:rPr>
      </w:pPr>
    </w:p>
    <w:p w14:paraId="6245D96C" w14:textId="77777777" w:rsidR="00B17408" w:rsidRDefault="00A40D67" w:rsidP="00AE0BAE">
      <w:pPr>
        <w:pStyle w:val="Subtitle"/>
        <w:rPr>
          <w:rFonts w:cs="Times New Roman"/>
        </w:rPr>
        <w:sectPr w:rsidR="00B17408" w:rsidSect="00E65248">
          <w:headerReference w:type="first" r:id="rId11"/>
          <w:pgSz w:w="11909" w:h="16834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8B57AF">
        <w:rPr>
          <w:rFonts w:cs="Times New Roman"/>
        </w:rPr>
        <w:br w:type="page"/>
      </w:r>
    </w:p>
    <w:p w14:paraId="2CB2E6C4" w14:textId="77777777" w:rsidR="00990E91" w:rsidRDefault="00990E91" w:rsidP="00351030">
      <w:pPr>
        <w:pStyle w:val="Heading1"/>
        <w:numPr>
          <w:ilvl w:val="0"/>
          <w:numId w:val="26"/>
        </w:numPr>
      </w:pPr>
      <w:bookmarkStart w:id="2" w:name="_Toc103806104"/>
      <w:bookmarkStart w:id="3" w:name="_Toc224669195"/>
      <w:r>
        <w:lastRenderedPageBreak/>
        <w:t>Bugs</w:t>
      </w:r>
      <w:bookmarkEnd w:id="2"/>
    </w:p>
    <w:p w14:paraId="664BC192" w14:textId="3765FE15" w:rsidR="00990E91" w:rsidRPr="00990E91" w:rsidRDefault="00056AFF" w:rsidP="00990E91">
      <w:pPr>
        <w:jc w:val="both"/>
      </w:pPr>
      <w:r>
        <w:t>The following are the few bugs that were noticed during development phase.</w:t>
      </w:r>
    </w:p>
    <w:p w14:paraId="034DEC1D" w14:textId="0179A4A5" w:rsidR="00990E91" w:rsidRPr="0089503A" w:rsidRDefault="00775BD0" w:rsidP="00351030">
      <w:pPr>
        <w:pStyle w:val="Heading2"/>
      </w:pPr>
      <w:bookmarkStart w:id="4" w:name="_Toc103806105"/>
      <w:r>
        <w:t>Image Watermark Loss</w:t>
      </w:r>
      <w:bookmarkEnd w:id="4"/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689"/>
        <w:gridCol w:w="6576"/>
      </w:tblGrid>
      <w:tr w:rsidR="00A64B87" w:rsidRPr="00FF07DD" w14:paraId="2C49E8BF" w14:textId="77777777" w:rsidTr="00742559">
        <w:trPr>
          <w:trHeight w:val="420"/>
        </w:trPr>
        <w:tc>
          <w:tcPr>
            <w:tcW w:w="2689" w:type="dxa"/>
          </w:tcPr>
          <w:p w14:paraId="5F67C17E" w14:textId="77777777" w:rsidR="00A64B87" w:rsidRPr="00FF07DD" w:rsidRDefault="00A64B87" w:rsidP="00990E91">
            <w:pPr>
              <w:pStyle w:val="TableHeader"/>
            </w:pPr>
            <w:bookmarkStart w:id="5" w:name="_Toc4223020"/>
            <w:bookmarkStart w:id="6" w:name="_Toc4297587"/>
            <w:bookmarkStart w:id="7" w:name="_Toc5527836"/>
            <w:bookmarkStart w:id="8" w:name="_Toc975464"/>
            <w:r>
              <w:t>Submit by</w:t>
            </w:r>
          </w:p>
        </w:tc>
        <w:tc>
          <w:tcPr>
            <w:tcW w:w="6576" w:type="dxa"/>
          </w:tcPr>
          <w:p w14:paraId="2A76D804" w14:textId="775C1526" w:rsidR="00A64B87" w:rsidRPr="00FF07DD" w:rsidRDefault="00775BD0" w:rsidP="00990E91">
            <w:pPr>
              <w:widowControl w:val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Hunzlah</w:t>
            </w:r>
            <w:proofErr w:type="spellEnd"/>
            <w:r>
              <w:rPr>
                <w:color w:val="000000" w:themeColor="text1"/>
              </w:rPr>
              <w:t xml:space="preserve"> Malik</w:t>
            </w:r>
          </w:p>
        </w:tc>
      </w:tr>
      <w:tr w:rsidR="00A64B87" w:rsidRPr="00FF07DD" w14:paraId="761FC52B" w14:textId="77777777" w:rsidTr="00742559">
        <w:trPr>
          <w:trHeight w:val="420"/>
        </w:trPr>
        <w:tc>
          <w:tcPr>
            <w:tcW w:w="2689" w:type="dxa"/>
          </w:tcPr>
          <w:p w14:paraId="2A72B251" w14:textId="77777777" w:rsidR="00A64B87" w:rsidRPr="00FF07DD" w:rsidRDefault="00A64B87" w:rsidP="00990E91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576" w:type="dxa"/>
          </w:tcPr>
          <w:p w14:paraId="0D2F997B" w14:textId="65A3A1A4" w:rsidR="00A64B87" w:rsidRPr="00FF07DD" w:rsidRDefault="0003036E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February 2, 2022</w:t>
            </w:r>
          </w:p>
        </w:tc>
      </w:tr>
      <w:tr w:rsidR="00A64B87" w:rsidRPr="00FF07DD" w14:paraId="3E8B3BB7" w14:textId="77777777" w:rsidTr="00742559">
        <w:trPr>
          <w:trHeight w:val="420"/>
        </w:trPr>
        <w:tc>
          <w:tcPr>
            <w:tcW w:w="2689" w:type="dxa"/>
          </w:tcPr>
          <w:p w14:paraId="3BDBF962" w14:textId="77777777" w:rsidR="00A64B87" w:rsidRPr="00FF07DD" w:rsidRDefault="00A64B87" w:rsidP="00990E91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576" w:type="dxa"/>
          </w:tcPr>
          <w:p w14:paraId="39342F45" w14:textId="77777777" w:rsidR="00A64B87" w:rsidRDefault="004C44E2" w:rsidP="00990E91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5017DD22" w14:textId="5915DBEF" w:rsidR="004C44E2" w:rsidRPr="00A64B87" w:rsidRDefault="004C44E2" w:rsidP="00990E91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 Watermark Embedding</w:t>
            </w:r>
          </w:p>
        </w:tc>
      </w:tr>
      <w:tr w:rsidR="00A64B87" w:rsidRPr="00FF07DD" w14:paraId="019CDCFB" w14:textId="77777777" w:rsidTr="00742559">
        <w:trPr>
          <w:trHeight w:val="420"/>
        </w:trPr>
        <w:tc>
          <w:tcPr>
            <w:tcW w:w="2689" w:type="dxa"/>
          </w:tcPr>
          <w:p w14:paraId="7E7EB790" w14:textId="77777777" w:rsidR="00A64B87" w:rsidRPr="00FF07DD" w:rsidRDefault="00A64B87" w:rsidP="00990E91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576" w:type="dxa"/>
          </w:tcPr>
          <w:p w14:paraId="5E551894" w14:textId="1780F739" w:rsidR="00A64B87" w:rsidRPr="00FF07DD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watermarked image will lose the embedded data once its extension is changed, this is due to compression of image</w:t>
            </w:r>
            <w:r w:rsidR="00A64B87">
              <w:rPr>
                <w:color w:val="000000" w:themeColor="text1"/>
              </w:rPr>
              <w:t>.</w:t>
            </w:r>
          </w:p>
        </w:tc>
      </w:tr>
      <w:tr w:rsidR="00A64B87" w:rsidRPr="00FF07DD" w14:paraId="1189ECBB" w14:textId="77777777" w:rsidTr="00742559">
        <w:trPr>
          <w:trHeight w:val="420"/>
        </w:trPr>
        <w:tc>
          <w:tcPr>
            <w:tcW w:w="2689" w:type="dxa"/>
          </w:tcPr>
          <w:p w14:paraId="79D63C48" w14:textId="77777777" w:rsidR="00A64B87" w:rsidRPr="00FF07DD" w:rsidRDefault="00A64B87" w:rsidP="00990E91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576" w:type="dxa"/>
          </w:tcPr>
          <w:p w14:paraId="2AD391B7" w14:textId="56567AC5" w:rsidR="00A64B87" w:rsidRPr="00FF07DD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</w:t>
            </w:r>
          </w:p>
        </w:tc>
      </w:tr>
      <w:tr w:rsidR="00A64B87" w:rsidRPr="00FF07DD" w14:paraId="6ED2CA0A" w14:textId="77777777" w:rsidTr="00742559">
        <w:trPr>
          <w:trHeight w:val="420"/>
        </w:trPr>
        <w:tc>
          <w:tcPr>
            <w:tcW w:w="2689" w:type="dxa"/>
          </w:tcPr>
          <w:p w14:paraId="734B6DD7" w14:textId="77777777" w:rsidR="00A64B87" w:rsidRPr="0089503A" w:rsidRDefault="00A64B87" w:rsidP="00990E91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576" w:type="dxa"/>
          </w:tcPr>
          <w:p w14:paraId="2FC1BBE1" w14:textId="4E7CB5DE" w:rsidR="00A64B87" w:rsidRPr="00A64B87" w:rsidRDefault="00742559" w:rsidP="00990E91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Watermark an image through our system</w:t>
            </w:r>
            <w:r w:rsidR="00A64B87" w:rsidRPr="00A64B87">
              <w:rPr>
                <w:color w:val="000000" w:themeColor="text1"/>
              </w:rPr>
              <w:t>.</w:t>
            </w:r>
          </w:p>
          <w:p w14:paraId="36517A6F" w14:textId="1014F3C2" w:rsidR="00A64B87" w:rsidRPr="00A64B87" w:rsidRDefault="00742559" w:rsidP="00990E91">
            <w:pPr>
              <w:pStyle w:val="ListParagraph"/>
              <w:widowControl w:val="0"/>
              <w:numPr>
                <w:ilvl w:val="0"/>
                <w:numId w:val="25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Change the extension of image e.g., if it is </w:t>
            </w:r>
            <w:proofErr w:type="spellStart"/>
            <w:r>
              <w:rPr>
                <w:color w:val="000000" w:themeColor="text1"/>
              </w:rPr>
              <w:t>png</w:t>
            </w:r>
            <w:proofErr w:type="spellEnd"/>
            <w:r>
              <w:rPr>
                <w:color w:val="000000" w:themeColor="text1"/>
              </w:rPr>
              <w:t>, change it to jpg etc.</w:t>
            </w:r>
          </w:p>
        </w:tc>
      </w:tr>
      <w:tr w:rsidR="00A64B87" w:rsidRPr="00FF07DD" w14:paraId="6097B723" w14:textId="77777777" w:rsidTr="00742559">
        <w:trPr>
          <w:trHeight w:val="420"/>
        </w:trPr>
        <w:tc>
          <w:tcPr>
            <w:tcW w:w="2689" w:type="dxa"/>
          </w:tcPr>
          <w:p w14:paraId="279DDA0B" w14:textId="77777777" w:rsidR="00A64B87" w:rsidRPr="00A64B87" w:rsidRDefault="00A64B87" w:rsidP="00990E91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576" w:type="dxa"/>
          </w:tcPr>
          <w:p w14:paraId="6DC2ADF0" w14:textId="70F0DAD5" w:rsidR="00A64B87" w:rsidRPr="00A64B87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image will not be able to detect any tampering</w:t>
            </w:r>
            <w:r w:rsidR="00A64B87" w:rsidRPr="00A64B87">
              <w:rPr>
                <w:color w:val="000000" w:themeColor="text1"/>
              </w:rPr>
              <w:t>.</w:t>
            </w:r>
          </w:p>
        </w:tc>
      </w:tr>
      <w:tr w:rsidR="00A64B87" w:rsidRPr="00FF07DD" w14:paraId="4B75AD00" w14:textId="77777777" w:rsidTr="00742559">
        <w:trPr>
          <w:trHeight w:val="420"/>
        </w:trPr>
        <w:tc>
          <w:tcPr>
            <w:tcW w:w="2689" w:type="dxa"/>
          </w:tcPr>
          <w:p w14:paraId="3759A9BC" w14:textId="77777777" w:rsidR="00A64B87" w:rsidRPr="00A64B87" w:rsidRDefault="00A64B87" w:rsidP="00990E91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576" w:type="dxa"/>
          </w:tcPr>
          <w:p w14:paraId="05D159FB" w14:textId="5C8B74C1" w:rsidR="00A64B87" w:rsidRPr="00A64B87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When checked for authentication, it should determine whether the image is tampered or not</w:t>
            </w:r>
            <w:r w:rsidR="00A64B87" w:rsidRPr="00A64B87">
              <w:rPr>
                <w:color w:val="000000" w:themeColor="text1"/>
              </w:rPr>
              <w:t>.</w:t>
            </w:r>
          </w:p>
        </w:tc>
      </w:tr>
      <w:tr w:rsidR="00A64B87" w:rsidRPr="00FF07DD" w14:paraId="7C3CDEB3" w14:textId="77777777" w:rsidTr="00742559">
        <w:trPr>
          <w:trHeight w:val="420"/>
        </w:trPr>
        <w:tc>
          <w:tcPr>
            <w:tcW w:w="2689" w:type="dxa"/>
          </w:tcPr>
          <w:p w14:paraId="7C7AC964" w14:textId="77777777" w:rsidR="00A64B87" w:rsidRDefault="00A64B87" w:rsidP="00990E91">
            <w:pPr>
              <w:pStyle w:val="TableHeader"/>
            </w:pPr>
            <w:r w:rsidRPr="00A64B87">
              <w:t>Troubleshooting/</w:t>
            </w:r>
          </w:p>
          <w:p w14:paraId="0D8CECDB" w14:textId="77777777" w:rsidR="00A64B87" w:rsidRPr="00A64B87" w:rsidRDefault="00A64B87" w:rsidP="00990E91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576" w:type="dxa"/>
          </w:tcPr>
          <w:p w14:paraId="726733D8" w14:textId="084C1522" w:rsidR="00A64B87" w:rsidRPr="00A64B87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Looked into various methods that would prevent loss of authentication and recovery bits when image extension is changed</w:t>
            </w:r>
            <w:r w:rsidR="00A64B87" w:rsidRPr="00A64B87">
              <w:rPr>
                <w:color w:val="000000" w:themeColor="text1"/>
              </w:rPr>
              <w:t>.</w:t>
            </w:r>
          </w:p>
        </w:tc>
      </w:tr>
      <w:tr w:rsidR="00A64B87" w:rsidRPr="00FF07DD" w14:paraId="5D66A8C1" w14:textId="77777777" w:rsidTr="00742559">
        <w:trPr>
          <w:trHeight w:val="420"/>
        </w:trPr>
        <w:tc>
          <w:tcPr>
            <w:tcW w:w="2689" w:type="dxa"/>
          </w:tcPr>
          <w:p w14:paraId="46387555" w14:textId="77777777" w:rsidR="00A64B87" w:rsidRPr="00A64B87" w:rsidRDefault="00A64B87" w:rsidP="00990E91">
            <w:pPr>
              <w:pStyle w:val="TableHeader"/>
            </w:pPr>
            <w:r w:rsidRPr="00A64B87">
              <w:t>Workaround</w:t>
            </w:r>
          </w:p>
        </w:tc>
        <w:tc>
          <w:tcPr>
            <w:tcW w:w="6576" w:type="dxa"/>
          </w:tcPr>
          <w:p w14:paraId="7EFA24E7" w14:textId="0FF23E74" w:rsidR="00A64B87" w:rsidRPr="00A64B87" w:rsidRDefault="00742559" w:rsidP="00990E9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only workaround decided for now is to let the user know that image watermark will be lost of image extension is changed. A detailed solution would be out of the scope of this project</w:t>
            </w:r>
            <w:r w:rsidR="00A64B87">
              <w:rPr>
                <w:color w:val="000000" w:themeColor="text1"/>
              </w:rPr>
              <w:t>.</w:t>
            </w:r>
          </w:p>
        </w:tc>
      </w:tr>
      <w:bookmarkEnd w:id="3"/>
      <w:bookmarkEnd w:id="5"/>
      <w:bookmarkEnd w:id="6"/>
      <w:bookmarkEnd w:id="7"/>
      <w:bookmarkEnd w:id="8"/>
    </w:tbl>
    <w:p w14:paraId="4664D140" w14:textId="77777777" w:rsidR="00351030" w:rsidRDefault="00351030" w:rsidP="00351030">
      <w:pPr>
        <w:pStyle w:val="BodyText"/>
      </w:pPr>
    </w:p>
    <w:p w14:paraId="24BC55A0" w14:textId="77777777" w:rsidR="00351030" w:rsidRDefault="00351030">
      <w:r>
        <w:br w:type="page"/>
      </w:r>
    </w:p>
    <w:p w14:paraId="55CA968D" w14:textId="4A880D31" w:rsidR="00C35422" w:rsidRDefault="00C35422" w:rsidP="00351030">
      <w:pPr>
        <w:pStyle w:val="Heading2"/>
      </w:pPr>
      <w:bookmarkStart w:id="9" w:name="_Toc103806106"/>
      <w:r>
        <w:lastRenderedPageBreak/>
        <w:t>Pixel-wise Image Watermark Bug</w:t>
      </w:r>
      <w:bookmarkEnd w:id="9"/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2689"/>
        <w:gridCol w:w="6216"/>
      </w:tblGrid>
      <w:tr w:rsidR="00C35422" w:rsidRPr="00FF07DD" w14:paraId="13A0668A" w14:textId="77777777" w:rsidTr="00D028C0">
        <w:trPr>
          <w:trHeight w:val="420"/>
        </w:trPr>
        <w:tc>
          <w:tcPr>
            <w:tcW w:w="2689" w:type="dxa"/>
          </w:tcPr>
          <w:p w14:paraId="2B71A18B" w14:textId="77777777" w:rsidR="00C35422" w:rsidRPr="00FF07DD" w:rsidRDefault="00C35422" w:rsidP="00BD6D30">
            <w:pPr>
              <w:pStyle w:val="TableHeader"/>
            </w:pPr>
            <w:r>
              <w:t>Submit by</w:t>
            </w:r>
          </w:p>
        </w:tc>
        <w:tc>
          <w:tcPr>
            <w:tcW w:w="6216" w:type="dxa"/>
          </w:tcPr>
          <w:p w14:paraId="414F208C" w14:textId="52242EBF" w:rsidR="00C35422" w:rsidRPr="00FF07DD" w:rsidRDefault="002732D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Aashar Naseem</w:t>
            </w:r>
          </w:p>
        </w:tc>
      </w:tr>
      <w:tr w:rsidR="00C35422" w:rsidRPr="00FF07DD" w14:paraId="37AD24C6" w14:textId="77777777" w:rsidTr="00D028C0">
        <w:trPr>
          <w:trHeight w:val="420"/>
        </w:trPr>
        <w:tc>
          <w:tcPr>
            <w:tcW w:w="2689" w:type="dxa"/>
          </w:tcPr>
          <w:p w14:paraId="0B8A8125" w14:textId="77777777" w:rsidR="00C35422" w:rsidRPr="00FF07DD" w:rsidRDefault="00C35422" w:rsidP="00BD6D30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216" w:type="dxa"/>
          </w:tcPr>
          <w:p w14:paraId="5B892715" w14:textId="1E9785E2" w:rsidR="00C35422" w:rsidRPr="00FF07DD" w:rsidRDefault="00C35422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April </w:t>
            </w:r>
            <w:r w:rsidR="00D028C0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, 2022</w:t>
            </w:r>
          </w:p>
        </w:tc>
      </w:tr>
      <w:tr w:rsidR="00C35422" w:rsidRPr="00FF07DD" w14:paraId="6B108935" w14:textId="77777777" w:rsidTr="00D028C0">
        <w:trPr>
          <w:trHeight w:val="420"/>
        </w:trPr>
        <w:tc>
          <w:tcPr>
            <w:tcW w:w="2689" w:type="dxa"/>
          </w:tcPr>
          <w:p w14:paraId="08689919" w14:textId="77777777" w:rsidR="00C35422" w:rsidRPr="00FF07DD" w:rsidRDefault="00C35422" w:rsidP="00BD6D30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216" w:type="dxa"/>
          </w:tcPr>
          <w:p w14:paraId="2FC60D67" w14:textId="77777777" w:rsidR="00C35422" w:rsidRPr="00A64B87" w:rsidRDefault="00C35422" w:rsidP="00BD6D30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140A52A0" w14:textId="02320936" w:rsidR="00C35422" w:rsidRPr="007C475C" w:rsidRDefault="00D028C0" w:rsidP="00D028C0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Python3</w:t>
            </w:r>
          </w:p>
        </w:tc>
      </w:tr>
      <w:tr w:rsidR="00C35422" w:rsidRPr="00FF07DD" w14:paraId="1DEE6135" w14:textId="77777777" w:rsidTr="00D028C0">
        <w:trPr>
          <w:trHeight w:val="420"/>
        </w:trPr>
        <w:tc>
          <w:tcPr>
            <w:tcW w:w="2689" w:type="dxa"/>
          </w:tcPr>
          <w:p w14:paraId="746CA239" w14:textId="77777777" w:rsidR="00C35422" w:rsidRPr="00FF07DD" w:rsidRDefault="00C35422" w:rsidP="00BD6D30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216" w:type="dxa"/>
          </w:tcPr>
          <w:p w14:paraId="06985B2C" w14:textId="1EFF4A94" w:rsidR="00C35422" w:rsidRPr="00FF07DD" w:rsidRDefault="00D028C0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 going through watermarking process was not being watermarked properly and hence it was not being authenticated properly.</w:t>
            </w:r>
          </w:p>
        </w:tc>
      </w:tr>
      <w:tr w:rsidR="00C35422" w:rsidRPr="00FF07DD" w14:paraId="62976227" w14:textId="77777777" w:rsidTr="00D028C0">
        <w:trPr>
          <w:trHeight w:val="420"/>
        </w:trPr>
        <w:tc>
          <w:tcPr>
            <w:tcW w:w="2689" w:type="dxa"/>
          </w:tcPr>
          <w:p w14:paraId="5D13E6E6" w14:textId="77777777" w:rsidR="00C35422" w:rsidRPr="00FF07DD" w:rsidRDefault="00C35422" w:rsidP="00BD6D30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216" w:type="dxa"/>
          </w:tcPr>
          <w:p w14:paraId="5F8DEBAE" w14:textId="70CB4606" w:rsidR="00C35422" w:rsidRPr="00FF07DD" w:rsidRDefault="00D028C0" w:rsidP="00BD6D30">
            <w:pPr>
              <w:widowControl w:val="0"/>
              <w:jc w:val="both"/>
              <w:rPr>
                <w:color w:val="000000" w:themeColor="text1"/>
              </w:rPr>
            </w:pPr>
            <w:r w:rsidRPr="00A64B87">
              <w:rPr>
                <w:color w:val="000000" w:themeColor="text1"/>
              </w:rPr>
              <w:t>Catastrophic</w:t>
            </w:r>
          </w:p>
        </w:tc>
      </w:tr>
      <w:tr w:rsidR="00C35422" w:rsidRPr="00FF07DD" w14:paraId="2AF40271" w14:textId="77777777" w:rsidTr="00D028C0">
        <w:trPr>
          <w:trHeight w:val="420"/>
        </w:trPr>
        <w:tc>
          <w:tcPr>
            <w:tcW w:w="2689" w:type="dxa"/>
          </w:tcPr>
          <w:p w14:paraId="649D5A3E" w14:textId="77777777" w:rsidR="00C35422" w:rsidRPr="0089503A" w:rsidRDefault="00C35422" w:rsidP="00BD6D30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216" w:type="dxa"/>
          </w:tcPr>
          <w:p w14:paraId="039BE1D5" w14:textId="5F3CC3F7" w:rsidR="00C35422" w:rsidRDefault="00D028C0" w:rsidP="00BD6D30">
            <w:pPr>
              <w:pStyle w:val="ListParagraph"/>
              <w:widowControl w:val="0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watermark function on a selected image</w:t>
            </w:r>
            <w:r w:rsidR="00C35422">
              <w:rPr>
                <w:color w:val="000000" w:themeColor="text1"/>
              </w:rPr>
              <w:t>.</w:t>
            </w:r>
          </w:p>
          <w:p w14:paraId="0E334BAC" w14:textId="72115D22" w:rsidR="00C35422" w:rsidRDefault="00D028C0" w:rsidP="00BD6D30">
            <w:pPr>
              <w:pStyle w:val="ListParagraph"/>
              <w:widowControl w:val="0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Tamper the watermarked image</w:t>
            </w:r>
            <w:r w:rsidR="00C35422">
              <w:rPr>
                <w:color w:val="000000" w:themeColor="text1"/>
              </w:rPr>
              <w:t>.</w:t>
            </w:r>
          </w:p>
          <w:p w14:paraId="60EACE2A" w14:textId="48C90899" w:rsidR="00C35422" w:rsidRPr="007C475C" w:rsidRDefault="00D028C0" w:rsidP="00BD6D30">
            <w:pPr>
              <w:pStyle w:val="ListParagraph"/>
              <w:widowControl w:val="0"/>
              <w:numPr>
                <w:ilvl w:val="0"/>
                <w:numId w:val="27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authentication on tampered image and untampered image that has been watermarked</w:t>
            </w:r>
            <w:r w:rsidR="00C35422">
              <w:rPr>
                <w:color w:val="000000" w:themeColor="text1"/>
              </w:rPr>
              <w:t>.</w:t>
            </w:r>
          </w:p>
        </w:tc>
      </w:tr>
      <w:tr w:rsidR="00C35422" w:rsidRPr="00FF07DD" w14:paraId="2DEE5F09" w14:textId="77777777" w:rsidTr="00D028C0">
        <w:trPr>
          <w:trHeight w:val="420"/>
        </w:trPr>
        <w:tc>
          <w:tcPr>
            <w:tcW w:w="2689" w:type="dxa"/>
          </w:tcPr>
          <w:p w14:paraId="6E0E7314" w14:textId="77777777" w:rsidR="00C35422" w:rsidRPr="00A64B87" w:rsidRDefault="00C35422" w:rsidP="00BD6D30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216" w:type="dxa"/>
          </w:tcPr>
          <w:p w14:paraId="3B61B1CA" w14:textId="0DE7EC99" w:rsidR="00C35422" w:rsidRPr="00A64B87" w:rsidRDefault="00C35422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will show </w:t>
            </w:r>
            <w:r w:rsidR="00D028C0">
              <w:rPr>
                <w:color w:val="000000" w:themeColor="text1"/>
              </w:rPr>
              <w:t>both images as tampered</w:t>
            </w:r>
            <w:r>
              <w:rPr>
                <w:color w:val="000000" w:themeColor="text1"/>
              </w:rPr>
              <w:t>.</w:t>
            </w:r>
          </w:p>
        </w:tc>
      </w:tr>
      <w:tr w:rsidR="00C35422" w:rsidRPr="00FF07DD" w14:paraId="1AE5BD07" w14:textId="77777777" w:rsidTr="00D028C0">
        <w:trPr>
          <w:trHeight w:val="420"/>
        </w:trPr>
        <w:tc>
          <w:tcPr>
            <w:tcW w:w="2689" w:type="dxa"/>
          </w:tcPr>
          <w:p w14:paraId="2CC0AF24" w14:textId="77777777" w:rsidR="00C35422" w:rsidRPr="00A64B87" w:rsidRDefault="00C35422" w:rsidP="00BD6D30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216" w:type="dxa"/>
          </w:tcPr>
          <w:p w14:paraId="770BCDDE" w14:textId="43B877BC" w:rsidR="00C35422" w:rsidRPr="00A64B87" w:rsidRDefault="00C35422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should </w:t>
            </w:r>
            <w:r w:rsidR="00D028C0">
              <w:rPr>
                <w:color w:val="000000" w:themeColor="text1"/>
              </w:rPr>
              <w:t xml:space="preserve">only show the tampered image as </w:t>
            </w:r>
            <w:r w:rsidR="00E20589">
              <w:rPr>
                <w:color w:val="000000" w:themeColor="text1"/>
              </w:rPr>
              <w:t>tampered and watermarked image as authentic image.</w:t>
            </w:r>
          </w:p>
        </w:tc>
      </w:tr>
      <w:tr w:rsidR="00C35422" w:rsidRPr="00FF07DD" w14:paraId="54A3825B" w14:textId="77777777" w:rsidTr="00D028C0">
        <w:trPr>
          <w:trHeight w:val="420"/>
        </w:trPr>
        <w:tc>
          <w:tcPr>
            <w:tcW w:w="2689" w:type="dxa"/>
          </w:tcPr>
          <w:p w14:paraId="7A918749" w14:textId="77777777" w:rsidR="00C35422" w:rsidRDefault="00C35422" w:rsidP="00BD6D30">
            <w:pPr>
              <w:pStyle w:val="TableHeader"/>
            </w:pPr>
            <w:r w:rsidRPr="00A64B87">
              <w:t>Troubleshooting/</w:t>
            </w:r>
          </w:p>
          <w:p w14:paraId="3C00023E" w14:textId="77777777" w:rsidR="00C35422" w:rsidRPr="00A64B87" w:rsidRDefault="00C35422" w:rsidP="00BD6D30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216" w:type="dxa"/>
          </w:tcPr>
          <w:p w14:paraId="6762CEC6" w14:textId="5D25B1C9" w:rsidR="00C35422" w:rsidRPr="00A64B87" w:rsidRDefault="00E20589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Debugged and reexamined the whole watermarking process along with the research paper</w:t>
            </w:r>
            <w:r w:rsidR="00C35422">
              <w:rPr>
                <w:color w:val="000000" w:themeColor="text1"/>
              </w:rPr>
              <w:t>.</w:t>
            </w:r>
          </w:p>
        </w:tc>
      </w:tr>
      <w:tr w:rsidR="00C35422" w:rsidRPr="00FF07DD" w14:paraId="1EF446E0" w14:textId="77777777" w:rsidTr="00D028C0">
        <w:trPr>
          <w:trHeight w:val="420"/>
        </w:trPr>
        <w:tc>
          <w:tcPr>
            <w:tcW w:w="2689" w:type="dxa"/>
          </w:tcPr>
          <w:p w14:paraId="1FCCC3A3" w14:textId="77777777" w:rsidR="00C35422" w:rsidRPr="00A64B87" w:rsidRDefault="00C35422" w:rsidP="00BD6D30">
            <w:pPr>
              <w:pStyle w:val="TableHeader"/>
            </w:pPr>
            <w:r w:rsidRPr="00A64B87">
              <w:t>Workaround</w:t>
            </w:r>
          </w:p>
        </w:tc>
        <w:tc>
          <w:tcPr>
            <w:tcW w:w="6216" w:type="dxa"/>
          </w:tcPr>
          <w:p w14:paraId="0D7A113F" w14:textId="3B3350A0" w:rsidR="00C35422" w:rsidRPr="00A64B87" w:rsidRDefault="00E20589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issue was found in one of the bit sequences which was later on fixed</w:t>
            </w:r>
            <w:r w:rsidR="00C35422">
              <w:rPr>
                <w:color w:val="000000" w:themeColor="text1"/>
              </w:rPr>
              <w:t>.</w:t>
            </w:r>
          </w:p>
        </w:tc>
      </w:tr>
    </w:tbl>
    <w:p w14:paraId="606EE1DF" w14:textId="77777777" w:rsidR="00C35422" w:rsidRPr="00C35422" w:rsidRDefault="00C35422" w:rsidP="00C35422"/>
    <w:p w14:paraId="02326FE6" w14:textId="7D048E8D" w:rsidR="001557E2" w:rsidRDefault="00904E0A" w:rsidP="00351030">
      <w:pPr>
        <w:pStyle w:val="Heading2"/>
      </w:pPr>
      <w:bookmarkStart w:id="10" w:name="_Toc103806107"/>
      <w:r>
        <w:t>Recovery Process in Pixel-wise Method</w:t>
      </w:r>
      <w:bookmarkEnd w:id="10"/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2689"/>
        <w:gridCol w:w="6391"/>
      </w:tblGrid>
      <w:tr w:rsidR="00904E0A" w:rsidRPr="00FF07DD" w14:paraId="3C2AB136" w14:textId="77777777" w:rsidTr="00BD6D30">
        <w:trPr>
          <w:trHeight w:val="420"/>
        </w:trPr>
        <w:tc>
          <w:tcPr>
            <w:tcW w:w="2689" w:type="dxa"/>
          </w:tcPr>
          <w:p w14:paraId="6547C56B" w14:textId="77777777" w:rsidR="00904E0A" w:rsidRPr="00FF07DD" w:rsidRDefault="00904E0A" w:rsidP="00BD6D30">
            <w:pPr>
              <w:pStyle w:val="TableHeader"/>
            </w:pPr>
            <w:r>
              <w:t>Submit by</w:t>
            </w:r>
          </w:p>
        </w:tc>
        <w:tc>
          <w:tcPr>
            <w:tcW w:w="6391" w:type="dxa"/>
          </w:tcPr>
          <w:p w14:paraId="0D6D7B95" w14:textId="022F7E4B" w:rsidR="00904E0A" w:rsidRPr="00FF07DD" w:rsidRDefault="00904E0A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Aashar Naseem</w:t>
            </w:r>
          </w:p>
        </w:tc>
      </w:tr>
      <w:tr w:rsidR="00904E0A" w:rsidRPr="00FF07DD" w14:paraId="39F65607" w14:textId="77777777" w:rsidTr="00BD6D30">
        <w:trPr>
          <w:trHeight w:val="420"/>
        </w:trPr>
        <w:tc>
          <w:tcPr>
            <w:tcW w:w="2689" w:type="dxa"/>
          </w:tcPr>
          <w:p w14:paraId="4CDD334B" w14:textId="77777777" w:rsidR="00904E0A" w:rsidRPr="00FF07DD" w:rsidRDefault="00904E0A" w:rsidP="00BD6D30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391" w:type="dxa"/>
          </w:tcPr>
          <w:p w14:paraId="5D059372" w14:textId="32B454F8" w:rsidR="00904E0A" w:rsidRPr="00FF07DD" w:rsidRDefault="00904E0A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April 20, 2022</w:t>
            </w:r>
          </w:p>
        </w:tc>
      </w:tr>
      <w:tr w:rsidR="00904E0A" w:rsidRPr="00FF07DD" w14:paraId="35BCC276" w14:textId="77777777" w:rsidTr="00BD6D30">
        <w:trPr>
          <w:trHeight w:val="420"/>
        </w:trPr>
        <w:tc>
          <w:tcPr>
            <w:tcW w:w="2689" w:type="dxa"/>
          </w:tcPr>
          <w:p w14:paraId="3A4F2DAC" w14:textId="77777777" w:rsidR="00904E0A" w:rsidRPr="00FF07DD" w:rsidRDefault="00904E0A" w:rsidP="00BD6D30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391" w:type="dxa"/>
          </w:tcPr>
          <w:p w14:paraId="0A98053E" w14:textId="77777777" w:rsidR="00904E0A" w:rsidRPr="00A64B87" w:rsidRDefault="00904E0A" w:rsidP="00BD6D30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7BE25AA7" w14:textId="69910006" w:rsidR="00904E0A" w:rsidRPr="007C475C" w:rsidRDefault="00904E0A" w:rsidP="00904E0A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Python3</w:t>
            </w:r>
          </w:p>
        </w:tc>
      </w:tr>
      <w:tr w:rsidR="00904E0A" w:rsidRPr="00FF07DD" w14:paraId="3B8693CD" w14:textId="77777777" w:rsidTr="00BD6D30">
        <w:trPr>
          <w:trHeight w:val="420"/>
        </w:trPr>
        <w:tc>
          <w:tcPr>
            <w:tcW w:w="2689" w:type="dxa"/>
          </w:tcPr>
          <w:p w14:paraId="257D0435" w14:textId="77777777" w:rsidR="00904E0A" w:rsidRPr="00FF07DD" w:rsidRDefault="00904E0A" w:rsidP="00BD6D30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391" w:type="dxa"/>
          </w:tcPr>
          <w:p w14:paraId="481728D7" w14:textId="395BB6BF" w:rsidR="00904E0A" w:rsidRPr="00FF07DD" w:rsidRDefault="00904E0A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PSNR of recovered image is too low.</w:t>
            </w:r>
          </w:p>
        </w:tc>
      </w:tr>
      <w:tr w:rsidR="00904E0A" w:rsidRPr="00FF07DD" w14:paraId="54179CB3" w14:textId="77777777" w:rsidTr="00BD6D30">
        <w:trPr>
          <w:trHeight w:val="420"/>
        </w:trPr>
        <w:tc>
          <w:tcPr>
            <w:tcW w:w="2689" w:type="dxa"/>
          </w:tcPr>
          <w:p w14:paraId="34E0F531" w14:textId="77777777" w:rsidR="00904E0A" w:rsidRPr="00FF07DD" w:rsidRDefault="00904E0A" w:rsidP="00BD6D30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391" w:type="dxa"/>
          </w:tcPr>
          <w:p w14:paraId="352B2AD9" w14:textId="100FA7B9" w:rsidR="00904E0A" w:rsidRPr="00FF07DD" w:rsidRDefault="00904E0A" w:rsidP="00BD6D30">
            <w:pPr>
              <w:widowControl w:val="0"/>
              <w:jc w:val="both"/>
              <w:rPr>
                <w:color w:val="000000" w:themeColor="text1"/>
              </w:rPr>
            </w:pPr>
            <w:r w:rsidRPr="00A64B87">
              <w:rPr>
                <w:color w:val="000000" w:themeColor="text1"/>
              </w:rPr>
              <w:t>Catastrophic</w:t>
            </w:r>
          </w:p>
        </w:tc>
      </w:tr>
      <w:tr w:rsidR="00904E0A" w:rsidRPr="00FF07DD" w14:paraId="74F62A32" w14:textId="77777777" w:rsidTr="00BD6D30">
        <w:trPr>
          <w:trHeight w:val="420"/>
        </w:trPr>
        <w:tc>
          <w:tcPr>
            <w:tcW w:w="2689" w:type="dxa"/>
          </w:tcPr>
          <w:p w14:paraId="28E35F03" w14:textId="77777777" w:rsidR="00904E0A" w:rsidRPr="0089503A" w:rsidRDefault="00904E0A" w:rsidP="00BD6D30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391" w:type="dxa"/>
          </w:tcPr>
          <w:p w14:paraId="3F605173" w14:textId="77777777" w:rsidR="00904E0A" w:rsidRDefault="00904E0A" w:rsidP="00904E0A">
            <w:pPr>
              <w:pStyle w:val="ListParagraph"/>
              <w:widowControl w:val="0"/>
              <w:numPr>
                <w:ilvl w:val="0"/>
                <w:numId w:val="28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watermark function on a selected image.</w:t>
            </w:r>
          </w:p>
          <w:p w14:paraId="6D218430" w14:textId="77777777" w:rsidR="00904E0A" w:rsidRDefault="00904E0A" w:rsidP="00904E0A">
            <w:pPr>
              <w:pStyle w:val="ListParagraph"/>
              <w:widowControl w:val="0"/>
              <w:numPr>
                <w:ilvl w:val="0"/>
                <w:numId w:val="28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Tamper the watermarked image.</w:t>
            </w:r>
          </w:p>
          <w:p w14:paraId="7577188F" w14:textId="421FD82A" w:rsidR="00904E0A" w:rsidRPr="007C475C" w:rsidRDefault="00904E0A" w:rsidP="00904E0A">
            <w:pPr>
              <w:pStyle w:val="ListParagraph"/>
              <w:widowControl w:val="0"/>
              <w:numPr>
                <w:ilvl w:val="0"/>
                <w:numId w:val="28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recovery process on the tampered image.</w:t>
            </w:r>
          </w:p>
        </w:tc>
      </w:tr>
      <w:tr w:rsidR="00904E0A" w:rsidRPr="00FF07DD" w14:paraId="5351A712" w14:textId="77777777" w:rsidTr="00BD6D30">
        <w:trPr>
          <w:trHeight w:val="420"/>
        </w:trPr>
        <w:tc>
          <w:tcPr>
            <w:tcW w:w="2689" w:type="dxa"/>
          </w:tcPr>
          <w:p w14:paraId="22BDB0EF" w14:textId="77777777" w:rsidR="00904E0A" w:rsidRPr="00A64B87" w:rsidRDefault="00904E0A" w:rsidP="00BD6D30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391" w:type="dxa"/>
          </w:tcPr>
          <w:p w14:paraId="62398289" w14:textId="09ADE24F" w:rsidR="00904E0A" w:rsidRPr="00A64B87" w:rsidRDefault="00AA72A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recovered portion of image is too much distorted</w:t>
            </w:r>
            <w:r w:rsidR="00904E0A">
              <w:rPr>
                <w:color w:val="000000" w:themeColor="text1"/>
              </w:rPr>
              <w:t>.</w:t>
            </w:r>
          </w:p>
        </w:tc>
      </w:tr>
      <w:tr w:rsidR="00904E0A" w:rsidRPr="00FF07DD" w14:paraId="428714D2" w14:textId="77777777" w:rsidTr="00BD6D30">
        <w:trPr>
          <w:trHeight w:val="420"/>
        </w:trPr>
        <w:tc>
          <w:tcPr>
            <w:tcW w:w="2689" w:type="dxa"/>
          </w:tcPr>
          <w:p w14:paraId="7E834D8E" w14:textId="77777777" w:rsidR="00904E0A" w:rsidRPr="00A64B87" w:rsidRDefault="00904E0A" w:rsidP="00BD6D30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391" w:type="dxa"/>
          </w:tcPr>
          <w:p w14:paraId="0E432FA2" w14:textId="4DECFC64" w:rsidR="00904E0A" w:rsidRPr="00A64B87" w:rsidRDefault="00904E0A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should show </w:t>
            </w:r>
            <w:r w:rsidR="00AA72A6">
              <w:rPr>
                <w:color w:val="000000" w:themeColor="text1"/>
              </w:rPr>
              <w:t>the recovered area properly.</w:t>
            </w:r>
          </w:p>
        </w:tc>
      </w:tr>
      <w:tr w:rsidR="00904E0A" w:rsidRPr="00FF07DD" w14:paraId="12471D2E" w14:textId="77777777" w:rsidTr="00BD6D30">
        <w:trPr>
          <w:trHeight w:val="420"/>
        </w:trPr>
        <w:tc>
          <w:tcPr>
            <w:tcW w:w="2689" w:type="dxa"/>
          </w:tcPr>
          <w:p w14:paraId="53369441" w14:textId="77777777" w:rsidR="00904E0A" w:rsidRDefault="00904E0A" w:rsidP="00BD6D30">
            <w:pPr>
              <w:pStyle w:val="TableHeader"/>
            </w:pPr>
            <w:r w:rsidRPr="00A64B87">
              <w:t>Troubleshooting/</w:t>
            </w:r>
          </w:p>
          <w:p w14:paraId="6FE264E4" w14:textId="77777777" w:rsidR="00904E0A" w:rsidRPr="00A64B87" w:rsidRDefault="00904E0A" w:rsidP="00BD6D30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391" w:type="dxa"/>
          </w:tcPr>
          <w:p w14:paraId="5B457284" w14:textId="3395BCB7" w:rsidR="00904E0A" w:rsidRPr="00A64B87" w:rsidRDefault="00AA72A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Revisited recovery bits embedding process</w:t>
            </w:r>
            <w:r w:rsidR="005C101B">
              <w:rPr>
                <w:color w:val="000000" w:themeColor="text1"/>
              </w:rPr>
              <w:t xml:space="preserve"> along with calculations</w:t>
            </w:r>
            <w:r w:rsidR="00904E0A">
              <w:rPr>
                <w:color w:val="000000" w:themeColor="text1"/>
              </w:rPr>
              <w:t>.</w:t>
            </w:r>
          </w:p>
        </w:tc>
      </w:tr>
      <w:tr w:rsidR="00904E0A" w:rsidRPr="00FF07DD" w14:paraId="6C40BD9B" w14:textId="77777777" w:rsidTr="00BD6D30">
        <w:trPr>
          <w:trHeight w:val="420"/>
        </w:trPr>
        <w:tc>
          <w:tcPr>
            <w:tcW w:w="2689" w:type="dxa"/>
          </w:tcPr>
          <w:p w14:paraId="4D371E6A" w14:textId="77777777" w:rsidR="00904E0A" w:rsidRPr="00A64B87" w:rsidRDefault="00904E0A" w:rsidP="00BD6D30">
            <w:pPr>
              <w:pStyle w:val="TableHeader"/>
            </w:pPr>
            <w:r w:rsidRPr="00A64B87">
              <w:t>Workaround</w:t>
            </w:r>
          </w:p>
        </w:tc>
        <w:tc>
          <w:tcPr>
            <w:tcW w:w="6391" w:type="dxa"/>
          </w:tcPr>
          <w:p w14:paraId="5696A4E5" w14:textId="714EC08C" w:rsidR="00904E0A" w:rsidRPr="00A64B87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Reimplemented recovery bits embedding process to ensure proper data is recovered</w:t>
            </w:r>
            <w:r w:rsidR="00904E0A">
              <w:rPr>
                <w:color w:val="000000" w:themeColor="text1"/>
              </w:rPr>
              <w:t>.</w:t>
            </w:r>
          </w:p>
        </w:tc>
      </w:tr>
    </w:tbl>
    <w:p w14:paraId="32DDC06B" w14:textId="3AB62C12" w:rsidR="00904E0A" w:rsidRDefault="00904E0A" w:rsidP="00904E0A"/>
    <w:p w14:paraId="79C5745E" w14:textId="77777777" w:rsidR="00AA72A6" w:rsidRPr="00904E0A" w:rsidRDefault="00AA72A6" w:rsidP="00904E0A"/>
    <w:p w14:paraId="366CB7DF" w14:textId="6145C52D" w:rsidR="005C101B" w:rsidRDefault="005C101B" w:rsidP="00351030">
      <w:pPr>
        <w:pStyle w:val="Heading2"/>
      </w:pPr>
      <w:bookmarkStart w:id="11" w:name="_Toc103806108"/>
      <w:r>
        <w:lastRenderedPageBreak/>
        <w:t>Glitch in Video Recovery</w:t>
      </w:r>
      <w:bookmarkEnd w:id="11"/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2689"/>
        <w:gridCol w:w="6391"/>
      </w:tblGrid>
      <w:tr w:rsidR="005C101B" w:rsidRPr="00FF07DD" w14:paraId="0202DD8F" w14:textId="77777777" w:rsidTr="00BD6D30">
        <w:trPr>
          <w:trHeight w:val="420"/>
        </w:trPr>
        <w:tc>
          <w:tcPr>
            <w:tcW w:w="2689" w:type="dxa"/>
          </w:tcPr>
          <w:p w14:paraId="7B4645DF" w14:textId="77777777" w:rsidR="005C101B" w:rsidRPr="00FF07DD" w:rsidRDefault="005C101B" w:rsidP="00BD6D30">
            <w:pPr>
              <w:pStyle w:val="TableHeader"/>
            </w:pPr>
            <w:r>
              <w:t>Submit by</w:t>
            </w:r>
          </w:p>
        </w:tc>
        <w:tc>
          <w:tcPr>
            <w:tcW w:w="6391" w:type="dxa"/>
          </w:tcPr>
          <w:p w14:paraId="51F368A8" w14:textId="58E9F233" w:rsidR="005C101B" w:rsidRPr="00FF07DD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Usama Aslam</w:t>
            </w:r>
          </w:p>
        </w:tc>
      </w:tr>
      <w:tr w:rsidR="005C101B" w:rsidRPr="00FF07DD" w14:paraId="0E13FCB4" w14:textId="77777777" w:rsidTr="00BD6D30">
        <w:trPr>
          <w:trHeight w:val="420"/>
        </w:trPr>
        <w:tc>
          <w:tcPr>
            <w:tcW w:w="2689" w:type="dxa"/>
          </w:tcPr>
          <w:p w14:paraId="42FA7956" w14:textId="77777777" w:rsidR="005C101B" w:rsidRPr="00FF07DD" w:rsidRDefault="005C101B" w:rsidP="00BD6D30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391" w:type="dxa"/>
          </w:tcPr>
          <w:p w14:paraId="1E0DAF8A" w14:textId="6B7BED5D" w:rsidR="005C101B" w:rsidRPr="00FF07DD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April 29, 2022</w:t>
            </w:r>
          </w:p>
        </w:tc>
      </w:tr>
      <w:tr w:rsidR="005C101B" w:rsidRPr="00FF07DD" w14:paraId="76A43352" w14:textId="77777777" w:rsidTr="00BD6D30">
        <w:trPr>
          <w:trHeight w:val="420"/>
        </w:trPr>
        <w:tc>
          <w:tcPr>
            <w:tcW w:w="2689" w:type="dxa"/>
          </w:tcPr>
          <w:p w14:paraId="2FD24861" w14:textId="77777777" w:rsidR="005C101B" w:rsidRPr="00FF07DD" w:rsidRDefault="005C101B" w:rsidP="00BD6D30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391" w:type="dxa"/>
          </w:tcPr>
          <w:p w14:paraId="312F738D" w14:textId="77777777" w:rsidR="005C101B" w:rsidRPr="00A64B87" w:rsidRDefault="005C101B" w:rsidP="005C101B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7364A1E8" w14:textId="13764653" w:rsidR="005C101B" w:rsidRPr="007C475C" w:rsidRDefault="005C101B" w:rsidP="005C101B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Python3</w:t>
            </w:r>
          </w:p>
        </w:tc>
      </w:tr>
      <w:tr w:rsidR="005C101B" w:rsidRPr="00FF07DD" w14:paraId="30F7E05A" w14:textId="77777777" w:rsidTr="00BD6D30">
        <w:trPr>
          <w:trHeight w:val="420"/>
        </w:trPr>
        <w:tc>
          <w:tcPr>
            <w:tcW w:w="2689" w:type="dxa"/>
          </w:tcPr>
          <w:p w14:paraId="1451BC50" w14:textId="77777777" w:rsidR="005C101B" w:rsidRPr="00FF07DD" w:rsidRDefault="005C101B" w:rsidP="00BD6D30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391" w:type="dxa"/>
          </w:tcPr>
          <w:p w14:paraId="1EB215B7" w14:textId="44F2374D" w:rsidR="005C101B" w:rsidRPr="00FF07DD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Video recovered using keyframe embedding process will feel glitchy when a large number of frames are tampered and it would be even more glitchy if the keyframe has been tampered or removed.</w:t>
            </w:r>
          </w:p>
        </w:tc>
      </w:tr>
      <w:tr w:rsidR="005C101B" w:rsidRPr="00FF07DD" w14:paraId="4599AD58" w14:textId="77777777" w:rsidTr="00BD6D30">
        <w:trPr>
          <w:trHeight w:val="420"/>
        </w:trPr>
        <w:tc>
          <w:tcPr>
            <w:tcW w:w="2689" w:type="dxa"/>
          </w:tcPr>
          <w:p w14:paraId="3066B27D" w14:textId="77777777" w:rsidR="005C101B" w:rsidRPr="00FF07DD" w:rsidRDefault="005C101B" w:rsidP="00BD6D30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391" w:type="dxa"/>
          </w:tcPr>
          <w:p w14:paraId="6EDA3E6C" w14:textId="29B387B5" w:rsidR="005C101B" w:rsidRPr="00FF07DD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Catastrophic</w:t>
            </w:r>
          </w:p>
        </w:tc>
      </w:tr>
      <w:tr w:rsidR="005C101B" w:rsidRPr="00FF07DD" w14:paraId="6B86AB09" w14:textId="77777777" w:rsidTr="00BD6D30">
        <w:trPr>
          <w:trHeight w:val="420"/>
        </w:trPr>
        <w:tc>
          <w:tcPr>
            <w:tcW w:w="2689" w:type="dxa"/>
          </w:tcPr>
          <w:p w14:paraId="339BE967" w14:textId="77777777" w:rsidR="005C101B" w:rsidRPr="0089503A" w:rsidRDefault="005C101B" w:rsidP="00BD6D30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391" w:type="dxa"/>
          </w:tcPr>
          <w:p w14:paraId="6873FFC4" w14:textId="77777777" w:rsidR="005C101B" w:rsidRDefault="001073BD" w:rsidP="001073BD">
            <w:pPr>
              <w:pStyle w:val="ListParagraph"/>
              <w:widowControl w:val="0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Watermark video</w:t>
            </w:r>
          </w:p>
          <w:p w14:paraId="6D381ECC" w14:textId="77777777" w:rsidR="001073BD" w:rsidRDefault="001073BD" w:rsidP="001073BD">
            <w:pPr>
              <w:pStyle w:val="ListParagraph"/>
              <w:widowControl w:val="0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Tamper video at any point</w:t>
            </w:r>
          </w:p>
          <w:p w14:paraId="6842F38F" w14:textId="399A1485" w:rsidR="001073BD" w:rsidRPr="001073BD" w:rsidRDefault="001073BD" w:rsidP="001073BD">
            <w:pPr>
              <w:pStyle w:val="ListParagraph"/>
              <w:widowControl w:val="0"/>
              <w:numPr>
                <w:ilvl w:val="0"/>
                <w:numId w:val="29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 recovery process on the video</w:t>
            </w:r>
          </w:p>
        </w:tc>
      </w:tr>
      <w:tr w:rsidR="005C101B" w:rsidRPr="00FF07DD" w14:paraId="133ED1DD" w14:textId="77777777" w:rsidTr="00BD6D30">
        <w:trPr>
          <w:trHeight w:val="420"/>
        </w:trPr>
        <w:tc>
          <w:tcPr>
            <w:tcW w:w="2689" w:type="dxa"/>
          </w:tcPr>
          <w:p w14:paraId="285C5C4D" w14:textId="77777777" w:rsidR="005C101B" w:rsidRPr="00A64B87" w:rsidRDefault="005C101B" w:rsidP="00BD6D30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391" w:type="dxa"/>
          </w:tcPr>
          <w:p w14:paraId="7A4DBC54" w14:textId="164E7D3B" w:rsidR="005C101B" w:rsidRPr="00A64B87" w:rsidRDefault="001073BD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recovered video feels glitchy and stutters due to repeated duplication of keyframes</w:t>
            </w:r>
            <w:r w:rsidR="005C101B">
              <w:rPr>
                <w:color w:val="000000" w:themeColor="text1"/>
              </w:rPr>
              <w:t>.</w:t>
            </w:r>
          </w:p>
        </w:tc>
      </w:tr>
      <w:tr w:rsidR="005C101B" w:rsidRPr="00FF07DD" w14:paraId="4BA9BF81" w14:textId="77777777" w:rsidTr="00BD6D30">
        <w:trPr>
          <w:trHeight w:val="420"/>
        </w:trPr>
        <w:tc>
          <w:tcPr>
            <w:tcW w:w="2689" w:type="dxa"/>
          </w:tcPr>
          <w:p w14:paraId="6C05BBC3" w14:textId="77777777" w:rsidR="005C101B" w:rsidRPr="00A64B87" w:rsidRDefault="005C101B" w:rsidP="00BD6D30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391" w:type="dxa"/>
          </w:tcPr>
          <w:p w14:paraId="330115B0" w14:textId="77777777" w:rsidR="005C101B" w:rsidRPr="00A64B87" w:rsidRDefault="005C101B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should show file name when hovered on the preview image</w:t>
            </w:r>
          </w:p>
        </w:tc>
      </w:tr>
      <w:tr w:rsidR="005C101B" w:rsidRPr="00FF07DD" w14:paraId="34B3C1D9" w14:textId="77777777" w:rsidTr="00BD6D30">
        <w:trPr>
          <w:trHeight w:val="420"/>
        </w:trPr>
        <w:tc>
          <w:tcPr>
            <w:tcW w:w="2689" w:type="dxa"/>
          </w:tcPr>
          <w:p w14:paraId="4A24850A" w14:textId="77777777" w:rsidR="005C101B" w:rsidRDefault="005C101B" w:rsidP="00BD6D30">
            <w:pPr>
              <w:pStyle w:val="TableHeader"/>
            </w:pPr>
            <w:r w:rsidRPr="00A64B87">
              <w:t>Troubleshooting/</w:t>
            </w:r>
          </w:p>
          <w:p w14:paraId="7610ADEA" w14:textId="77777777" w:rsidR="005C101B" w:rsidRPr="00A64B87" w:rsidRDefault="005C101B" w:rsidP="00BD6D30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391" w:type="dxa"/>
          </w:tcPr>
          <w:p w14:paraId="78ECEFAD" w14:textId="09DB4FD7" w:rsidR="005C101B" w:rsidRPr="00A64B87" w:rsidRDefault="001073BD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Looked into various solutions and research papers to check for a valid method that would ensure that video runs smoothly</w:t>
            </w:r>
            <w:r w:rsidR="005C101B">
              <w:rPr>
                <w:color w:val="000000" w:themeColor="text1"/>
              </w:rPr>
              <w:t>.</w:t>
            </w:r>
          </w:p>
        </w:tc>
      </w:tr>
      <w:tr w:rsidR="005C101B" w:rsidRPr="00FF07DD" w14:paraId="6FDF12C2" w14:textId="77777777" w:rsidTr="00BD6D30">
        <w:trPr>
          <w:trHeight w:val="420"/>
        </w:trPr>
        <w:tc>
          <w:tcPr>
            <w:tcW w:w="2689" w:type="dxa"/>
          </w:tcPr>
          <w:p w14:paraId="6F20815D" w14:textId="77777777" w:rsidR="005C101B" w:rsidRPr="00A64B87" w:rsidRDefault="005C101B" w:rsidP="00BD6D30">
            <w:pPr>
              <w:pStyle w:val="TableHeader"/>
            </w:pPr>
            <w:r w:rsidRPr="00A64B87">
              <w:t>Workaround</w:t>
            </w:r>
          </w:p>
        </w:tc>
        <w:tc>
          <w:tcPr>
            <w:tcW w:w="6391" w:type="dxa"/>
          </w:tcPr>
          <w:p w14:paraId="4D0FBD54" w14:textId="4D8A3600" w:rsidR="005C101B" w:rsidRPr="00A64B87" w:rsidRDefault="00015094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Watermark all frames of a video instead of only the keyframe so that we would not need to duplicate keyframes when a normal frame is tampered.</w:t>
            </w:r>
          </w:p>
        </w:tc>
      </w:tr>
    </w:tbl>
    <w:p w14:paraId="4CAA345A" w14:textId="77777777" w:rsidR="005C101B" w:rsidRPr="005C101B" w:rsidRDefault="005C101B" w:rsidP="005C101B"/>
    <w:p w14:paraId="278973A1" w14:textId="1333E34A" w:rsidR="00D739F9" w:rsidRDefault="00D739F9" w:rsidP="00351030">
      <w:pPr>
        <w:pStyle w:val="Heading2"/>
      </w:pPr>
      <w:bookmarkStart w:id="12" w:name="_Toc103806109"/>
      <w:r>
        <w:t>Issue in Triple Recovery Watermark Process</w:t>
      </w:r>
      <w:bookmarkEnd w:id="12"/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2689"/>
        <w:gridCol w:w="6391"/>
      </w:tblGrid>
      <w:tr w:rsidR="00D739F9" w:rsidRPr="00FF07DD" w14:paraId="73B218C1" w14:textId="77777777" w:rsidTr="00BD6D30">
        <w:trPr>
          <w:trHeight w:val="420"/>
        </w:trPr>
        <w:tc>
          <w:tcPr>
            <w:tcW w:w="2689" w:type="dxa"/>
          </w:tcPr>
          <w:p w14:paraId="3DF4AB38" w14:textId="77777777" w:rsidR="00D739F9" w:rsidRPr="00FF07DD" w:rsidRDefault="00D739F9" w:rsidP="00BD6D30">
            <w:pPr>
              <w:pStyle w:val="TableHeader"/>
            </w:pPr>
            <w:r>
              <w:t>Submit by</w:t>
            </w:r>
          </w:p>
        </w:tc>
        <w:tc>
          <w:tcPr>
            <w:tcW w:w="6391" w:type="dxa"/>
          </w:tcPr>
          <w:p w14:paraId="6E59522A" w14:textId="3EA86915" w:rsidR="00D739F9" w:rsidRPr="00FF07DD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Hunzlah</w:t>
            </w:r>
            <w:proofErr w:type="spellEnd"/>
            <w:r>
              <w:rPr>
                <w:color w:val="000000" w:themeColor="text1"/>
              </w:rPr>
              <w:t xml:space="preserve"> Malik</w:t>
            </w:r>
          </w:p>
        </w:tc>
      </w:tr>
      <w:tr w:rsidR="00D739F9" w:rsidRPr="00FF07DD" w14:paraId="7114E996" w14:textId="77777777" w:rsidTr="00BD6D30">
        <w:trPr>
          <w:trHeight w:val="420"/>
        </w:trPr>
        <w:tc>
          <w:tcPr>
            <w:tcW w:w="2689" w:type="dxa"/>
          </w:tcPr>
          <w:p w14:paraId="126C9BED" w14:textId="77777777" w:rsidR="00D739F9" w:rsidRPr="00FF07DD" w:rsidRDefault="00D739F9" w:rsidP="00BD6D30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391" w:type="dxa"/>
          </w:tcPr>
          <w:p w14:paraId="6BA697A8" w14:textId="3F8FBD74" w:rsidR="00D739F9" w:rsidRPr="00FF07DD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December</w:t>
            </w:r>
            <w:r w:rsidR="00D739F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26</w:t>
            </w:r>
            <w:r w:rsidR="00D739F9">
              <w:rPr>
                <w:color w:val="000000" w:themeColor="text1"/>
              </w:rPr>
              <w:t>, 202</w:t>
            </w:r>
            <w:r>
              <w:rPr>
                <w:color w:val="000000" w:themeColor="text1"/>
              </w:rPr>
              <w:t>1</w:t>
            </w:r>
          </w:p>
        </w:tc>
      </w:tr>
      <w:tr w:rsidR="00D739F9" w:rsidRPr="00FF07DD" w14:paraId="0C372010" w14:textId="77777777" w:rsidTr="00BD6D30">
        <w:trPr>
          <w:trHeight w:val="420"/>
        </w:trPr>
        <w:tc>
          <w:tcPr>
            <w:tcW w:w="2689" w:type="dxa"/>
          </w:tcPr>
          <w:p w14:paraId="4A520C83" w14:textId="77777777" w:rsidR="00D739F9" w:rsidRPr="00FF07DD" w:rsidRDefault="00D739F9" w:rsidP="00BD6D30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391" w:type="dxa"/>
          </w:tcPr>
          <w:p w14:paraId="48B6E285" w14:textId="77777777" w:rsidR="00D739F9" w:rsidRPr="00A64B87" w:rsidRDefault="00D739F9" w:rsidP="00BD6D30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2B1CD57F" w14:textId="77777777" w:rsidR="00D739F9" w:rsidRPr="007C475C" w:rsidRDefault="00D739F9" w:rsidP="00BD6D30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Python3</w:t>
            </w:r>
          </w:p>
        </w:tc>
      </w:tr>
      <w:tr w:rsidR="00D739F9" w:rsidRPr="00FF07DD" w14:paraId="2AB8DBFF" w14:textId="77777777" w:rsidTr="00BD6D30">
        <w:trPr>
          <w:trHeight w:val="420"/>
        </w:trPr>
        <w:tc>
          <w:tcPr>
            <w:tcW w:w="2689" w:type="dxa"/>
          </w:tcPr>
          <w:p w14:paraId="39D5BEC2" w14:textId="77777777" w:rsidR="00D739F9" w:rsidRPr="00FF07DD" w:rsidRDefault="00D739F9" w:rsidP="00BD6D30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391" w:type="dxa"/>
          </w:tcPr>
          <w:p w14:paraId="5803F41D" w14:textId="175E2718" w:rsidR="00D739F9" w:rsidRPr="00FF07DD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 that has been cropped cannot be recovered because we would not be able to determine the original image size.</w:t>
            </w:r>
          </w:p>
        </w:tc>
      </w:tr>
      <w:tr w:rsidR="00D739F9" w:rsidRPr="00FF07DD" w14:paraId="3BBFEAAF" w14:textId="77777777" w:rsidTr="00BD6D30">
        <w:trPr>
          <w:trHeight w:val="420"/>
        </w:trPr>
        <w:tc>
          <w:tcPr>
            <w:tcW w:w="2689" w:type="dxa"/>
          </w:tcPr>
          <w:p w14:paraId="10DC88DA" w14:textId="77777777" w:rsidR="00D739F9" w:rsidRPr="00FF07DD" w:rsidRDefault="00D739F9" w:rsidP="00BD6D30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391" w:type="dxa"/>
          </w:tcPr>
          <w:p w14:paraId="777AC40C" w14:textId="77777777" w:rsidR="00D739F9" w:rsidRPr="00FF07DD" w:rsidRDefault="00D739F9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Catastrophic</w:t>
            </w:r>
          </w:p>
        </w:tc>
      </w:tr>
      <w:tr w:rsidR="00D739F9" w:rsidRPr="00FF07DD" w14:paraId="1265A0E1" w14:textId="77777777" w:rsidTr="00BD6D30">
        <w:trPr>
          <w:trHeight w:val="420"/>
        </w:trPr>
        <w:tc>
          <w:tcPr>
            <w:tcW w:w="2689" w:type="dxa"/>
          </w:tcPr>
          <w:p w14:paraId="4C9B0BD2" w14:textId="77777777" w:rsidR="00D739F9" w:rsidRPr="0089503A" w:rsidRDefault="00D739F9" w:rsidP="00BD6D30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391" w:type="dxa"/>
          </w:tcPr>
          <w:p w14:paraId="4514CB24" w14:textId="77777777" w:rsidR="00D739F9" w:rsidRDefault="00D82286" w:rsidP="00D82286">
            <w:pPr>
              <w:pStyle w:val="ListParagraph"/>
              <w:widowControl w:val="0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Watermark image.</w:t>
            </w:r>
          </w:p>
          <w:p w14:paraId="40294074" w14:textId="77777777" w:rsidR="00D82286" w:rsidRDefault="00D82286" w:rsidP="00D82286">
            <w:pPr>
              <w:pStyle w:val="ListParagraph"/>
              <w:widowControl w:val="0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Tamper the image by cropping it from anywhere.</w:t>
            </w:r>
          </w:p>
          <w:p w14:paraId="76255CCA" w14:textId="13DB9473" w:rsidR="00D82286" w:rsidRPr="00D82286" w:rsidRDefault="00D82286" w:rsidP="00D82286">
            <w:pPr>
              <w:pStyle w:val="ListParagraph"/>
              <w:widowControl w:val="0"/>
              <w:numPr>
                <w:ilvl w:val="0"/>
                <w:numId w:val="30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Perform recovery process.</w:t>
            </w:r>
          </w:p>
        </w:tc>
      </w:tr>
      <w:tr w:rsidR="00D739F9" w:rsidRPr="00FF07DD" w14:paraId="2C0F0651" w14:textId="77777777" w:rsidTr="00BD6D30">
        <w:trPr>
          <w:trHeight w:val="420"/>
        </w:trPr>
        <w:tc>
          <w:tcPr>
            <w:tcW w:w="2689" w:type="dxa"/>
          </w:tcPr>
          <w:p w14:paraId="5FD99601" w14:textId="77777777" w:rsidR="00D739F9" w:rsidRPr="00A64B87" w:rsidRDefault="00D739F9" w:rsidP="00BD6D30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391" w:type="dxa"/>
          </w:tcPr>
          <w:p w14:paraId="395C7C08" w14:textId="5ADCEE1D" w:rsidR="00D739F9" w:rsidRPr="00A64B87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Original image size might not be recovered.</w:t>
            </w:r>
          </w:p>
        </w:tc>
      </w:tr>
      <w:tr w:rsidR="00D739F9" w:rsidRPr="00FF07DD" w14:paraId="2BE5DD74" w14:textId="77777777" w:rsidTr="00BD6D30">
        <w:trPr>
          <w:trHeight w:val="420"/>
        </w:trPr>
        <w:tc>
          <w:tcPr>
            <w:tcW w:w="2689" w:type="dxa"/>
          </w:tcPr>
          <w:p w14:paraId="577208DF" w14:textId="77777777" w:rsidR="00D739F9" w:rsidRPr="00A64B87" w:rsidRDefault="00D739F9" w:rsidP="00BD6D30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391" w:type="dxa"/>
          </w:tcPr>
          <w:p w14:paraId="4CCB3CBC" w14:textId="4854A25E" w:rsidR="00D739F9" w:rsidRPr="00A64B87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Image should be recovered and original size should be preserved.</w:t>
            </w:r>
          </w:p>
        </w:tc>
      </w:tr>
      <w:tr w:rsidR="00D739F9" w:rsidRPr="00FF07DD" w14:paraId="753FFB10" w14:textId="77777777" w:rsidTr="00BD6D30">
        <w:trPr>
          <w:trHeight w:val="420"/>
        </w:trPr>
        <w:tc>
          <w:tcPr>
            <w:tcW w:w="2689" w:type="dxa"/>
          </w:tcPr>
          <w:p w14:paraId="2C6D66DC" w14:textId="77777777" w:rsidR="00D739F9" w:rsidRDefault="00D739F9" w:rsidP="00BD6D30">
            <w:pPr>
              <w:pStyle w:val="TableHeader"/>
            </w:pPr>
            <w:r w:rsidRPr="00A64B87">
              <w:t>Troubleshooting/</w:t>
            </w:r>
          </w:p>
          <w:p w14:paraId="7C0FD6D7" w14:textId="77777777" w:rsidR="00D739F9" w:rsidRPr="00A64B87" w:rsidRDefault="00D739F9" w:rsidP="00BD6D30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391" w:type="dxa"/>
          </w:tcPr>
          <w:p w14:paraId="06B1FCE8" w14:textId="65865574" w:rsidR="00D739F9" w:rsidRPr="00A64B87" w:rsidRDefault="00D739F9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Looked into various </w:t>
            </w:r>
            <w:r w:rsidR="00D82286">
              <w:rPr>
                <w:color w:val="000000" w:themeColor="text1"/>
              </w:rPr>
              <w:t>methods that could be used to preserve original image size</w:t>
            </w:r>
            <w:r>
              <w:rPr>
                <w:color w:val="000000" w:themeColor="text1"/>
              </w:rPr>
              <w:t>.</w:t>
            </w:r>
          </w:p>
        </w:tc>
      </w:tr>
      <w:tr w:rsidR="00D739F9" w:rsidRPr="00FF07DD" w14:paraId="55B4469C" w14:textId="77777777" w:rsidTr="00D82286">
        <w:trPr>
          <w:trHeight w:val="728"/>
        </w:trPr>
        <w:tc>
          <w:tcPr>
            <w:tcW w:w="2689" w:type="dxa"/>
          </w:tcPr>
          <w:p w14:paraId="328F8A27" w14:textId="77777777" w:rsidR="00D739F9" w:rsidRPr="00A64B87" w:rsidRDefault="00D739F9" w:rsidP="00BD6D30">
            <w:pPr>
              <w:pStyle w:val="TableHeader"/>
            </w:pPr>
            <w:r w:rsidRPr="00A64B87">
              <w:t>Workaround</w:t>
            </w:r>
          </w:p>
        </w:tc>
        <w:tc>
          <w:tcPr>
            <w:tcW w:w="6391" w:type="dxa"/>
          </w:tcPr>
          <w:p w14:paraId="47B3BF07" w14:textId="72FB222A" w:rsidR="00D739F9" w:rsidRPr="00A64B87" w:rsidRDefault="00D82286" w:rsidP="00BD6D30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Encoded image size as a multiple of 64 in the authentication bits hash by reducing hash size using a library called Blake2b.</w:t>
            </w:r>
          </w:p>
        </w:tc>
      </w:tr>
    </w:tbl>
    <w:p w14:paraId="48A35B5C" w14:textId="77777777" w:rsidR="00D739F9" w:rsidRPr="00D739F9" w:rsidRDefault="00D739F9" w:rsidP="00D739F9"/>
    <w:p w14:paraId="3DD9EEBC" w14:textId="26595349" w:rsidR="00BC4441" w:rsidRDefault="00BC4441" w:rsidP="00351030">
      <w:pPr>
        <w:pStyle w:val="Heading2"/>
      </w:pPr>
      <w:bookmarkStart w:id="13" w:name="_Toc103806110"/>
      <w:r>
        <w:lastRenderedPageBreak/>
        <w:t>Lookup Table Issue in Triple Recovery Method</w:t>
      </w:r>
      <w:bookmarkEnd w:id="13"/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2689"/>
        <w:gridCol w:w="6391"/>
      </w:tblGrid>
      <w:tr w:rsidR="00BC4441" w:rsidRPr="00FF07DD" w14:paraId="6CB3CCB3" w14:textId="77777777" w:rsidTr="006B5661">
        <w:trPr>
          <w:trHeight w:val="420"/>
        </w:trPr>
        <w:tc>
          <w:tcPr>
            <w:tcW w:w="2689" w:type="dxa"/>
          </w:tcPr>
          <w:p w14:paraId="30397E7C" w14:textId="77777777" w:rsidR="00BC4441" w:rsidRPr="00FF07DD" w:rsidRDefault="00BC4441" w:rsidP="006B5661">
            <w:pPr>
              <w:pStyle w:val="TableHeader"/>
            </w:pPr>
            <w:r>
              <w:t>Submit by</w:t>
            </w:r>
          </w:p>
        </w:tc>
        <w:tc>
          <w:tcPr>
            <w:tcW w:w="6391" w:type="dxa"/>
          </w:tcPr>
          <w:p w14:paraId="28B61797" w14:textId="77777777" w:rsidR="00BC4441" w:rsidRPr="00FF07DD" w:rsidRDefault="00BC4441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Arbab Hamd Rizwan</w:t>
            </w:r>
          </w:p>
        </w:tc>
      </w:tr>
      <w:tr w:rsidR="00BC4441" w:rsidRPr="00FF07DD" w14:paraId="62999F7C" w14:textId="77777777" w:rsidTr="006B5661">
        <w:trPr>
          <w:trHeight w:val="420"/>
        </w:trPr>
        <w:tc>
          <w:tcPr>
            <w:tcW w:w="2689" w:type="dxa"/>
          </w:tcPr>
          <w:p w14:paraId="48C0EEDB" w14:textId="77777777" w:rsidR="00BC4441" w:rsidRPr="00FF07DD" w:rsidRDefault="00BC4441" w:rsidP="006B5661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391" w:type="dxa"/>
          </w:tcPr>
          <w:p w14:paraId="2C981CE7" w14:textId="3D576B30" w:rsidR="00BC4441" w:rsidRPr="00FF07DD" w:rsidRDefault="00BC4441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December 18, 2021</w:t>
            </w:r>
          </w:p>
        </w:tc>
      </w:tr>
      <w:tr w:rsidR="00BC4441" w:rsidRPr="00FF07DD" w14:paraId="6AF221F0" w14:textId="77777777" w:rsidTr="006B5661">
        <w:trPr>
          <w:trHeight w:val="420"/>
        </w:trPr>
        <w:tc>
          <w:tcPr>
            <w:tcW w:w="2689" w:type="dxa"/>
          </w:tcPr>
          <w:p w14:paraId="3A884285" w14:textId="77777777" w:rsidR="00BC4441" w:rsidRPr="00FF07DD" w:rsidRDefault="00BC4441" w:rsidP="006B5661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391" w:type="dxa"/>
          </w:tcPr>
          <w:p w14:paraId="186CC66E" w14:textId="77777777" w:rsidR="00BC4441" w:rsidRPr="00A64B87" w:rsidRDefault="00BC4441" w:rsidP="006B5661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00161A0D" w14:textId="71AB8A74" w:rsidR="00BC4441" w:rsidRPr="007C475C" w:rsidRDefault="009001E6" w:rsidP="009001E6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Python3</w:t>
            </w:r>
          </w:p>
        </w:tc>
      </w:tr>
      <w:tr w:rsidR="00BC4441" w:rsidRPr="00FF07DD" w14:paraId="14AA2F2A" w14:textId="77777777" w:rsidTr="006B5661">
        <w:trPr>
          <w:trHeight w:val="420"/>
        </w:trPr>
        <w:tc>
          <w:tcPr>
            <w:tcW w:w="2689" w:type="dxa"/>
          </w:tcPr>
          <w:p w14:paraId="660CDD63" w14:textId="77777777" w:rsidR="00BC4441" w:rsidRPr="00FF07DD" w:rsidRDefault="00BC4441" w:rsidP="006B5661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391" w:type="dxa"/>
          </w:tcPr>
          <w:p w14:paraId="1696077E" w14:textId="728ABF20" w:rsidR="00BC4441" w:rsidRPr="00FF07DD" w:rsidRDefault="009001E6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Our method claims that a tampered image can be recovered up to 75%, however if it is tampered on a few specific portions, it cannot be recovered even if it was tampered around 25%.</w:t>
            </w:r>
          </w:p>
        </w:tc>
      </w:tr>
      <w:tr w:rsidR="00BC4441" w:rsidRPr="00FF07DD" w14:paraId="4BC43533" w14:textId="77777777" w:rsidTr="006B5661">
        <w:trPr>
          <w:trHeight w:val="420"/>
        </w:trPr>
        <w:tc>
          <w:tcPr>
            <w:tcW w:w="2689" w:type="dxa"/>
          </w:tcPr>
          <w:p w14:paraId="5FE00F2F" w14:textId="77777777" w:rsidR="00BC4441" w:rsidRPr="00FF07DD" w:rsidRDefault="00BC4441" w:rsidP="006B5661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391" w:type="dxa"/>
          </w:tcPr>
          <w:p w14:paraId="31B36F5E" w14:textId="2EFBA7E6" w:rsidR="00BC4441" w:rsidRPr="00FF07DD" w:rsidRDefault="0034088C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</w:t>
            </w:r>
          </w:p>
        </w:tc>
      </w:tr>
      <w:tr w:rsidR="00BC4441" w:rsidRPr="00FF07DD" w14:paraId="5EB5AE71" w14:textId="77777777" w:rsidTr="006B5661">
        <w:trPr>
          <w:trHeight w:val="420"/>
        </w:trPr>
        <w:tc>
          <w:tcPr>
            <w:tcW w:w="2689" w:type="dxa"/>
          </w:tcPr>
          <w:p w14:paraId="4139CD61" w14:textId="77777777" w:rsidR="00BC4441" w:rsidRPr="0089503A" w:rsidRDefault="00BC4441" w:rsidP="006B5661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391" w:type="dxa"/>
          </w:tcPr>
          <w:p w14:paraId="4D7F3423" w14:textId="77777777" w:rsidR="00BC4441" w:rsidRDefault="00A8163E" w:rsidP="00A8163E">
            <w:pPr>
              <w:pStyle w:val="ListParagraph"/>
              <w:widowControl w:val="0"/>
              <w:numPr>
                <w:ilvl w:val="0"/>
                <w:numId w:val="3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Watermark an image.</w:t>
            </w:r>
          </w:p>
          <w:p w14:paraId="4D32AFDB" w14:textId="77777777" w:rsidR="00A8163E" w:rsidRDefault="00A8163E" w:rsidP="00A8163E">
            <w:pPr>
              <w:pStyle w:val="ListParagraph"/>
              <w:widowControl w:val="0"/>
              <w:numPr>
                <w:ilvl w:val="0"/>
                <w:numId w:val="3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Tamper an image on various selected portions such that all sub-blocks of a specific partner block are tampered.</w:t>
            </w:r>
          </w:p>
          <w:p w14:paraId="4507FE5A" w14:textId="03E36B73" w:rsidR="00A8163E" w:rsidRPr="00A8163E" w:rsidRDefault="00A8163E" w:rsidP="00A8163E">
            <w:pPr>
              <w:pStyle w:val="ListParagraph"/>
              <w:widowControl w:val="0"/>
              <w:numPr>
                <w:ilvl w:val="0"/>
                <w:numId w:val="3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recovery process.</w:t>
            </w:r>
          </w:p>
        </w:tc>
      </w:tr>
      <w:tr w:rsidR="00BC4441" w:rsidRPr="00FF07DD" w14:paraId="172E32BD" w14:textId="77777777" w:rsidTr="006B5661">
        <w:trPr>
          <w:trHeight w:val="420"/>
        </w:trPr>
        <w:tc>
          <w:tcPr>
            <w:tcW w:w="2689" w:type="dxa"/>
          </w:tcPr>
          <w:p w14:paraId="7AF20687" w14:textId="77777777" w:rsidR="00BC4441" w:rsidRPr="00A64B87" w:rsidRDefault="00BC4441" w:rsidP="006B5661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391" w:type="dxa"/>
          </w:tcPr>
          <w:p w14:paraId="31F1754F" w14:textId="6880EEF5" w:rsidR="00BC4441" w:rsidRPr="00A64B87" w:rsidRDefault="00BC4441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will </w:t>
            </w:r>
            <w:r w:rsidR="00A8163E">
              <w:rPr>
                <w:color w:val="000000" w:themeColor="text1"/>
              </w:rPr>
              <w:t>be unable to recover original image even if tampering rate is 25%</w:t>
            </w:r>
            <w:r>
              <w:rPr>
                <w:color w:val="000000" w:themeColor="text1"/>
              </w:rPr>
              <w:t>.</w:t>
            </w:r>
          </w:p>
        </w:tc>
      </w:tr>
      <w:tr w:rsidR="00BC4441" w:rsidRPr="00FF07DD" w14:paraId="624B068A" w14:textId="77777777" w:rsidTr="006B5661">
        <w:trPr>
          <w:trHeight w:val="420"/>
        </w:trPr>
        <w:tc>
          <w:tcPr>
            <w:tcW w:w="2689" w:type="dxa"/>
          </w:tcPr>
          <w:p w14:paraId="625D4ABC" w14:textId="77777777" w:rsidR="00BC4441" w:rsidRPr="00A64B87" w:rsidRDefault="00BC4441" w:rsidP="006B5661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391" w:type="dxa"/>
          </w:tcPr>
          <w:p w14:paraId="3008F27A" w14:textId="654E246D" w:rsidR="00BC4441" w:rsidRPr="00A64B87" w:rsidRDefault="00BC4441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should </w:t>
            </w:r>
            <w:r w:rsidR="00A8163E">
              <w:rPr>
                <w:color w:val="000000" w:themeColor="text1"/>
              </w:rPr>
              <w:t>be able to full recover such tampered image.</w:t>
            </w:r>
          </w:p>
        </w:tc>
      </w:tr>
      <w:tr w:rsidR="00BC4441" w:rsidRPr="00FF07DD" w14:paraId="12046251" w14:textId="77777777" w:rsidTr="006B5661">
        <w:trPr>
          <w:trHeight w:val="420"/>
        </w:trPr>
        <w:tc>
          <w:tcPr>
            <w:tcW w:w="2689" w:type="dxa"/>
          </w:tcPr>
          <w:p w14:paraId="7346BC43" w14:textId="77777777" w:rsidR="00BC4441" w:rsidRDefault="00BC4441" w:rsidP="006B5661">
            <w:pPr>
              <w:pStyle w:val="TableHeader"/>
            </w:pPr>
            <w:r w:rsidRPr="00A64B87">
              <w:t>Troubleshooting/</w:t>
            </w:r>
          </w:p>
          <w:p w14:paraId="7BB15843" w14:textId="77777777" w:rsidR="00BC4441" w:rsidRPr="00A64B87" w:rsidRDefault="00BC4441" w:rsidP="006B5661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391" w:type="dxa"/>
          </w:tcPr>
          <w:p w14:paraId="5D940158" w14:textId="5F61DB96" w:rsidR="00BC4441" w:rsidRPr="00A64B87" w:rsidRDefault="00A8163E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Looked into the lookup table generation and compared it to s</w:t>
            </w:r>
            <w:r w:rsidR="00253FBE">
              <w:rPr>
                <w:color w:val="000000" w:themeColor="text1"/>
              </w:rPr>
              <w:t>udoku</w:t>
            </w:r>
            <w:r w:rsidR="00BC4441">
              <w:rPr>
                <w:color w:val="000000" w:themeColor="text1"/>
              </w:rPr>
              <w:t>.</w:t>
            </w:r>
          </w:p>
        </w:tc>
      </w:tr>
      <w:tr w:rsidR="00BC4441" w:rsidRPr="00FF07DD" w14:paraId="4B4F297A" w14:textId="77777777" w:rsidTr="006B5661">
        <w:trPr>
          <w:trHeight w:val="467"/>
        </w:trPr>
        <w:tc>
          <w:tcPr>
            <w:tcW w:w="2689" w:type="dxa"/>
          </w:tcPr>
          <w:p w14:paraId="4D3C6CA1" w14:textId="77777777" w:rsidR="00BC4441" w:rsidRPr="00A64B87" w:rsidRDefault="00BC4441" w:rsidP="006B5661">
            <w:pPr>
              <w:pStyle w:val="TableHeader"/>
            </w:pPr>
            <w:r w:rsidRPr="00A64B87">
              <w:t>Workaround</w:t>
            </w:r>
          </w:p>
        </w:tc>
        <w:tc>
          <w:tcPr>
            <w:tcW w:w="6391" w:type="dxa"/>
          </w:tcPr>
          <w:p w14:paraId="222046F7" w14:textId="21075192" w:rsidR="00BC4441" w:rsidRPr="00A64B87" w:rsidRDefault="000968DA" w:rsidP="006B5661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Created multiple variants of lookup table</w:t>
            </w:r>
            <w:r w:rsidR="00BC4441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When a user uploads image for watermarking, it also takes in a string as a password from user. This password is also used to generate an integer that will select a specific lookup table.</w:t>
            </w:r>
          </w:p>
        </w:tc>
      </w:tr>
    </w:tbl>
    <w:p w14:paraId="4BDCE838" w14:textId="77777777" w:rsidR="00BC4441" w:rsidRPr="00BC4441" w:rsidRDefault="00BC4441" w:rsidP="00BC4441"/>
    <w:p w14:paraId="682D98A4" w14:textId="2DE4CEB0" w:rsidR="0052222B" w:rsidRPr="00990E91" w:rsidRDefault="0003036E" w:rsidP="00351030">
      <w:pPr>
        <w:pStyle w:val="Heading2"/>
      </w:pPr>
      <w:bookmarkStart w:id="14" w:name="_Toc103806111"/>
      <w:r>
        <w:t>Uploaded Image Description Issue</w:t>
      </w:r>
      <w:bookmarkEnd w:id="14"/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2689"/>
        <w:gridCol w:w="6391"/>
      </w:tblGrid>
      <w:tr w:rsidR="00990E91" w:rsidRPr="00FF07DD" w14:paraId="71594FC7" w14:textId="77777777" w:rsidTr="00AC6974">
        <w:trPr>
          <w:trHeight w:val="420"/>
        </w:trPr>
        <w:tc>
          <w:tcPr>
            <w:tcW w:w="2689" w:type="dxa"/>
          </w:tcPr>
          <w:p w14:paraId="3845AA4A" w14:textId="77777777" w:rsidR="00990E91" w:rsidRPr="00FF07DD" w:rsidRDefault="00990E91" w:rsidP="00AC6974">
            <w:pPr>
              <w:pStyle w:val="TableHeader"/>
            </w:pPr>
            <w:r>
              <w:t>Submit by</w:t>
            </w:r>
          </w:p>
        </w:tc>
        <w:tc>
          <w:tcPr>
            <w:tcW w:w="6391" w:type="dxa"/>
          </w:tcPr>
          <w:p w14:paraId="63A2A323" w14:textId="571149C8" w:rsidR="00990E91" w:rsidRPr="00FF07DD" w:rsidRDefault="0003036E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Arbab Hamd Rizwan</w:t>
            </w:r>
          </w:p>
        </w:tc>
      </w:tr>
      <w:tr w:rsidR="00990E91" w:rsidRPr="00FF07DD" w14:paraId="170489DB" w14:textId="77777777" w:rsidTr="00AC6974">
        <w:trPr>
          <w:trHeight w:val="420"/>
        </w:trPr>
        <w:tc>
          <w:tcPr>
            <w:tcW w:w="2689" w:type="dxa"/>
          </w:tcPr>
          <w:p w14:paraId="0A566BE0" w14:textId="77777777" w:rsidR="00990E91" w:rsidRPr="00FF07DD" w:rsidRDefault="00990E91" w:rsidP="00AC6974">
            <w:pPr>
              <w:pStyle w:val="TableHeader"/>
              <w:rPr>
                <w:sz w:val="18"/>
              </w:rPr>
            </w:pPr>
            <w:r w:rsidRPr="00A64B87">
              <w:t>Date Seen</w:t>
            </w:r>
          </w:p>
        </w:tc>
        <w:tc>
          <w:tcPr>
            <w:tcW w:w="6391" w:type="dxa"/>
          </w:tcPr>
          <w:p w14:paraId="3075171D" w14:textId="7B799D04" w:rsidR="00990E91" w:rsidRPr="00FF07DD" w:rsidRDefault="002732D6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March</w:t>
            </w:r>
            <w:r w:rsidR="0003036E">
              <w:rPr>
                <w:color w:val="000000" w:themeColor="text1"/>
              </w:rPr>
              <w:t xml:space="preserve"> 10, 2022</w:t>
            </w:r>
          </w:p>
        </w:tc>
      </w:tr>
      <w:tr w:rsidR="00990E91" w:rsidRPr="00FF07DD" w14:paraId="78338F5C" w14:textId="77777777" w:rsidTr="00AC6974">
        <w:trPr>
          <w:trHeight w:val="420"/>
        </w:trPr>
        <w:tc>
          <w:tcPr>
            <w:tcW w:w="2689" w:type="dxa"/>
          </w:tcPr>
          <w:p w14:paraId="242953A1" w14:textId="77777777" w:rsidR="00990E91" w:rsidRPr="00FF07DD" w:rsidRDefault="00990E91" w:rsidP="00AC6974">
            <w:pPr>
              <w:pStyle w:val="TableHeader"/>
              <w:rPr>
                <w:sz w:val="18"/>
              </w:rPr>
            </w:pPr>
            <w:r w:rsidRPr="00A64B87">
              <w:t>Versions</w:t>
            </w:r>
          </w:p>
        </w:tc>
        <w:tc>
          <w:tcPr>
            <w:tcW w:w="6391" w:type="dxa"/>
          </w:tcPr>
          <w:p w14:paraId="6079FC63" w14:textId="1213D2E4" w:rsidR="00990E91" w:rsidRPr="00A64B87" w:rsidRDefault="007C475C" w:rsidP="00AC6974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Windows 10</w:t>
            </w:r>
          </w:p>
          <w:p w14:paraId="4EA7203F" w14:textId="77777777" w:rsidR="00990E91" w:rsidRDefault="007C475C" w:rsidP="007C475C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ReactJS Version 17</w:t>
            </w:r>
          </w:p>
          <w:p w14:paraId="30DF0E47" w14:textId="383992C3" w:rsidR="007C475C" w:rsidRPr="007C475C" w:rsidRDefault="007C475C" w:rsidP="007C475C">
            <w:pPr>
              <w:pStyle w:val="ListParagraph"/>
              <w:widowControl w:val="0"/>
              <w:numPr>
                <w:ilvl w:val="0"/>
                <w:numId w:val="24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 Design</w:t>
            </w:r>
          </w:p>
        </w:tc>
      </w:tr>
      <w:tr w:rsidR="00990E91" w:rsidRPr="00FF07DD" w14:paraId="0510B228" w14:textId="77777777" w:rsidTr="00AC6974">
        <w:trPr>
          <w:trHeight w:val="420"/>
        </w:trPr>
        <w:tc>
          <w:tcPr>
            <w:tcW w:w="2689" w:type="dxa"/>
          </w:tcPr>
          <w:p w14:paraId="6D0FA6E4" w14:textId="77777777" w:rsidR="00990E91" w:rsidRPr="00FF07DD" w:rsidRDefault="00990E91" w:rsidP="00AC6974">
            <w:pPr>
              <w:pStyle w:val="TableHeader"/>
              <w:rPr>
                <w:sz w:val="18"/>
              </w:rPr>
            </w:pPr>
            <w:r w:rsidRPr="00A64B87">
              <w:t>Bug Description</w:t>
            </w:r>
          </w:p>
        </w:tc>
        <w:tc>
          <w:tcPr>
            <w:tcW w:w="6391" w:type="dxa"/>
          </w:tcPr>
          <w:p w14:paraId="0C827D61" w14:textId="538295EA" w:rsidR="00990E91" w:rsidRPr="00FF07DD" w:rsidRDefault="007C475C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Ant design image upload component was not displaying image description properly. In our case, it was image name, instead it would show html code when hovered.</w:t>
            </w:r>
          </w:p>
        </w:tc>
      </w:tr>
      <w:tr w:rsidR="00990E91" w:rsidRPr="00FF07DD" w14:paraId="3E4871E9" w14:textId="77777777" w:rsidTr="00AC6974">
        <w:trPr>
          <w:trHeight w:val="420"/>
        </w:trPr>
        <w:tc>
          <w:tcPr>
            <w:tcW w:w="2689" w:type="dxa"/>
          </w:tcPr>
          <w:p w14:paraId="6C8F59AF" w14:textId="77777777" w:rsidR="00990E91" w:rsidRPr="00FF07DD" w:rsidRDefault="00990E91" w:rsidP="00AC6974">
            <w:pPr>
              <w:pStyle w:val="TableHeader"/>
              <w:rPr>
                <w:sz w:val="18"/>
              </w:rPr>
            </w:pPr>
            <w:r w:rsidRPr="00A64B87">
              <w:t>Severity</w:t>
            </w:r>
          </w:p>
        </w:tc>
        <w:tc>
          <w:tcPr>
            <w:tcW w:w="6391" w:type="dxa"/>
          </w:tcPr>
          <w:p w14:paraId="52706E68" w14:textId="13BE6F1B" w:rsidR="00990E91" w:rsidRPr="00FF07DD" w:rsidRDefault="007C475C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Minor</w:t>
            </w:r>
          </w:p>
        </w:tc>
      </w:tr>
      <w:tr w:rsidR="00990E91" w:rsidRPr="00FF07DD" w14:paraId="44BF16E4" w14:textId="77777777" w:rsidTr="00AC6974">
        <w:trPr>
          <w:trHeight w:val="420"/>
        </w:trPr>
        <w:tc>
          <w:tcPr>
            <w:tcW w:w="2689" w:type="dxa"/>
          </w:tcPr>
          <w:p w14:paraId="7C46C139" w14:textId="77777777" w:rsidR="00990E91" w:rsidRPr="0089503A" w:rsidRDefault="00990E91" w:rsidP="00AC6974">
            <w:pPr>
              <w:pStyle w:val="TableHeader"/>
            </w:pPr>
            <w:r w:rsidRPr="00A64B87">
              <w:t>Steps to Reproduce</w:t>
            </w:r>
          </w:p>
        </w:tc>
        <w:tc>
          <w:tcPr>
            <w:tcW w:w="6391" w:type="dxa"/>
          </w:tcPr>
          <w:p w14:paraId="37EBCC22" w14:textId="1D4142BC" w:rsidR="00990E91" w:rsidRPr="0034088C" w:rsidRDefault="007C475C" w:rsidP="0034088C">
            <w:pPr>
              <w:pStyle w:val="ListParagraph"/>
              <w:widowControl w:val="0"/>
              <w:numPr>
                <w:ilvl w:val="0"/>
                <w:numId w:val="31"/>
              </w:numPr>
              <w:jc w:val="both"/>
              <w:rPr>
                <w:color w:val="000000" w:themeColor="text1"/>
              </w:rPr>
            </w:pPr>
            <w:r w:rsidRPr="0034088C">
              <w:rPr>
                <w:color w:val="000000" w:themeColor="text1"/>
              </w:rPr>
              <w:t>Click the upload image box.</w:t>
            </w:r>
          </w:p>
          <w:p w14:paraId="6FE53853" w14:textId="4A76B5D7" w:rsidR="007C475C" w:rsidRPr="0034088C" w:rsidRDefault="007C475C" w:rsidP="0034088C">
            <w:pPr>
              <w:pStyle w:val="ListParagraph"/>
              <w:widowControl w:val="0"/>
              <w:numPr>
                <w:ilvl w:val="0"/>
                <w:numId w:val="31"/>
              </w:numPr>
              <w:jc w:val="both"/>
              <w:rPr>
                <w:color w:val="000000" w:themeColor="text1"/>
              </w:rPr>
            </w:pPr>
            <w:r w:rsidRPr="0034088C">
              <w:rPr>
                <w:color w:val="000000" w:themeColor="text1"/>
              </w:rPr>
              <w:t>Upload image.</w:t>
            </w:r>
          </w:p>
          <w:p w14:paraId="6FEBD108" w14:textId="2E570FB6" w:rsidR="007C475C" w:rsidRPr="0034088C" w:rsidRDefault="007C475C" w:rsidP="0034088C">
            <w:pPr>
              <w:pStyle w:val="ListParagraph"/>
              <w:widowControl w:val="0"/>
              <w:numPr>
                <w:ilvl w:val="0"/>
                <w:numId w:val="31"/>
              </w:numPr>
              <w:jc w:val="both"/>
              <w:rPr>
                <w:color w:val="000000" w:themeColor="text1"/>
              </w:rPr>
            </w:pPr>
            <w:r w:rsidRPr="0034088C">
              <w:rPr>
                <w:color w:val="000000" w:themeColor="text1"/>
              </w:rPr>
              <w:t>Hover on the preview image.</w:t>
            </w:r>
          </w:p>
        </w:tc>
      </w:tr>
      <w:tr w:rsidR="00990E91" w:rsidRPr="00FF07DD" w14:paraId="3068335C" w14:textId="77777777" w:rsidTr="00AC6974">
        <w:trPr>
          <w:trHeight w:val="420"/>
        </w:trPr>
        <w:tc>
          <w:tcPr>
            <w:tcW w:w="2689" w:type="dxa"/>
          </w:tcPr>
          <w:p w14:paraId="71DE13C0" w14:textId="77777777" w:rsidR="00990E91" w:rsidRPr="00A64B87" w:rsidRDefault="00990E91" w:rsidP="00AC6974">
            <w:pPr>
              <w:pStyle w:val="TableHeader"/>
            </w:pPr>
            <w:r w:rsidRPr="00A64B87">
              <w:t>Actual Behavior</w:t>
            </w:r>
          </w:p>
        </w:tc>
        <w:tc>
          <w:tcPr>
            <w:tcW w:w="6391" w:type="dxa"/>
          </w:tcPr>
          <w:p w14:paraId="6FA88E4E" w14:textId="79F4F0D1" w:rsidR="00990E91" w:rsidRPr="00A64B87" w:rsidRDefault="00D24C6A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will show some html code when hovered on the preview image.</w:t>
            </w:r>
          </w:p>
        </w:tc>
      </w:tr>
      <w:tr w:rsidR="00990E91" w:rsidRPr="00FF07DD" w14:paraId="7D06A246" w14:textId="77777777" w:rsidTr="00AC6974">
        <w:trPr>
          <w:trHeight w:val="420"/>
        </w:trPr>
        <w:tc>
          <w:tcPr>
            <w:tcW w:w="2689" w:type="dxa"/>
          </w:tcPr>
          <w:p w14:paraId="28870EFD" w14:textId="77777777" w:rsidR="00990E91" w:rsidRPr="00A64B87" w:rsidRDefault="00990E91" w:rsidP="00AC6974">
            <w:pPr>
              <w:pStyle w:val="TableHeader"/>
            </w:pPr>
            <w:r w:rsidRPr="00A64B87">
              <w:t>Expected Behavior</w:t>
            </w:r>
          </w:p>
        </w:tc>
        <w:tc>
          <w:tcPr>
            <w:tcW w:w="6391" w:type="dxa"/>
          </w:tcPr>
          <w:p w14:paraId="6056CD16" w14:textId="16708ADE" w:rsidR="00990E91" w:rsidRPr="00A64B87" w:rsidRDefault="00D24C6A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should show file name when hovered on the preview image</w:t>
            </w:r>
          </w:p>
        </w:tc>
      </w:tr>
      <w:tr w:rsidR="00990E91" w:rsidRPr="00FF07DD" w14:paraId="4AAA7792" w14:textId="77777777" w:rsidTr="00AC6974">
        <w:trPr>
          <w:trHeight w:val="420"/>
        </w:trPr>
        <w:tc>
          <w:tcPr>
            <w:tcW w:w="2689" w:type="dxa"/>
          </w:tcPr>
          <w:p w14:paraId="028C5D1B" w14:textId="77777777" w:rsidR="00990E91" w:rsidRDefault="00990E91" w:rsidP="00AC6974">
            <w:pPr>
              <w:pStyle w:val="TableHeader"/>
            </w:pPr>
            <w:r w:rsidRPr="00A64B87">
              <w:t>Troubleshooting/</w:t>
            </w:r>
          </w:p>
          <w:p w14:paraId="5DDC8A15" w14:textId="77777777" w:rsidR="00990E91" w:rsidRPr="00A64B87" w:rsidRDefault="00990E91" w:rsidP="00AC6974">
            <w:pPr>
              <w:pStyle w:val="TableHeader"/>
            </w:pPr>
            <w:r w:rsidRPr="00A64B87">
              <w:t>Testing Steps Attempted</w:t>
            </w:r>
          </w:p>
        </w:tc>
        <w:tc>
          <w:tcPr>
            <w:tcW w:w="6391" w:type="dxa"/>
          </w:tcPr>
          <w:p w14:paraId="70AA2716" w14:textId="4732FD1F" w:rsidR="00990E91" w:rsidRPr="00A64B87" w:rsidRDefault="00D24C6A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Tried editing the CSS of Ant Design built in component.</w:t>
            </w:r>
          </w:p>
        </w:tc>
      </w:tr>
      <w:tr w:rsidR="00990E91" w:rsidRPr="00FF07DD" w14:paraId="1F543098" w14:textId="77777777" w:rsidTr="00D739F9">
        <w:trPr>
          <w:trHeight w:val="467"/>
        </w:trPr>
        <w:tc>
          <w:tcPr>
            <w:tcW w:w="2689" w:type="dxa"/>
          </w:tcPr>
          <w:p w14:paraId="08B9EA31" w14:textId="77777777" w:rsidR="00990E91" w:rsidRPr="00A64B87" w:rsidRDefault="00990E91" w:rsidP="00AC6974">
            <w:pPr>
              <w:pStyle w:val="TableHeader"/>
            </w:pPr>
            <w:r w:rsidRPr="00A64B87">
              <w:t>Workaround</w:t>
            </w:r>
          </w:p>
        </w:tc>
        <w:tc>
          <w:tcPr>
            <w:tcW w:w="6391" w:type="dxa"/>
          </w:tcPr>
          <w:p w14:paraId="5F5A1E95" w14:textId="51CFCE1C" w:rsidR="00990E91" w:rsidRPr="00A64B87" w:rsidRDefault="00D24C6A" w:rsidP="00AC6974">
            <w:pPr>
              <w:widowControl w:val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Replaced the component with MUI image upload component</w:t>
            </w:r>
            <w:r w:rsidR="00990E91">
              <w:rPr>
                <w:color w:val="000000" w:themeColor="text1"/>
              </w:rPr>
              <w:t>.</w:t>
            </w:r>
          </w:p>
        </w:tc>
      </w:tr>
    </w:tbl>
    <w:p w14:paraId="23B30CFA" w14:textId="6A1BDC50" w:rsidR="00990E91" w:rsidRPr="00990E91" w:rsidRDefault="00990E91" w:rsidP="00990E91"/>
    <w:sectPr w:rsidR="00990E91" w:rsidRPr="00990E91" w:rsidSect="00D569B4">
      <w:headerReference w:type="even" r:id="rId12"/>
      <w:headerReference w:type="first" r:id="rId13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BCA5B" w14:textId="77777777" w:rsidR="003F79DC" w:rsidRDefault="003F79DC">
      <w:r>
        <w:separator/>
      </w:r>
    </w:p>
  </w:endnote>
  <w:endnote w:type="continuationSeparator" w:id="0">
    <w:p w14:paraId="57010F4C" w14:textId="77777777" w:rsidR="003F79DC" w:rsidRDefault="003F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EAAB" w14:textId="77777777" w:rsidR="003F79DC" w:rsidRDefault="003F79DC">
      <w:r>
        <w:separator/>
      </w:r>
    </w:p>
  </w:footnote>
  <w:footnote w:type="continuationSeparator" w:id="0">
    <w:p w14:paraId="5D4D0F2E" w14:textId="77777777" w:rsidR="003F79DC" w:rsidRDefault="003F7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F56D" w14:textId="77777777" w:rsidR="008E57BE" w:rsidRDefault="008E57BE" w:rsidP="002419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9B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5CE11DD" w14:textId="5EB20F11" w:rsidR="008E57BE" w:rsidRDefault="008E57BE" w:rsidP="003D48EB">
    <w:pPr>
      <w:pStyle w:val="Header"/>
      <w:ind w:right="360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9C1C52">
      <w:rPr>
        <w:noProof/>
      </w:rPr>
      <w:t>Bugs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816D" w14:textId="77777777" w:rsidR="008E57BE" w:rsidRDefault="008E57BE" w:rsidP="002419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823">
      <w:rPr>
        <w:rStyle w:val="PageNumber"/>
        <w:noProof/>
      </w:rPr>
      <w:t>3</w:t>
    </w:r>
    <w:r>
      <w:rPr>
        <w:rStyle w:val="PageNumber"/>
      </w:rPr>
      <w:fldChar w:fldCharType="end"/>
    </w:r>
  </w:p>
  <w:p w14:paraId="53BBDB0F" w14:textId="467DDE79" w:rsidR="008E57BE" w:rsidRDefault="00C953D1" w:rsidP="00AC2975">
    <w:pPr>
      <w:pStyle w:val="Header"/>
      <w:ind w:right="360"/>
    </w:pPr>
    <w:r>
      <w:t>Self-Embedding Watermarking 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6ADE" w14:textId="5DB1565D" w:rsidR="008E57BE" w:rsidRDefault="00CC4462" w:rsidP="004C3191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Subtitle  \* MERGEFORMAT </w:instrText>
    </w:r>
    <w:r w:rsidR="009C1C52">
      <w:rPr>
        <w:noProof/>
      </w:rPr>
      <w:fldChar w:fldCharType="separate"/>
    </w:r>
    <w:r w:rsidR="009C1C52">
      <w:rPr>
        <w:noProof/>
      </w:rPr>
      <w:t>Table of Contents</w:t>
    </w:r>
    <w:r>
      <w:rPr>
        <w:noProof/>
      </w:rPr>
      <w:fldChar w:fldCharType="end"/>
    </w:r>
    <w:r w:rsidR="008E57BE">
      <w:ptab w:relativeTo="margin" w:alignment="center" w:leader="none"/>
    </w:r>
    <w:r w:rsidR="008E57BE">
      <w:ptab w:relativeTo="margin" w:alignment="right" w:leader="none"/>
    </w:r>
    <w:r w:rsidR="008E57BE">
      <w:fldChar w:fldCharType="begin"/>
    </w:r>
    <w:r w:rsidR="008E57BE">
      <w:instrText xml:space="preserve"> PAGE  \* roman  \* MERGEFORMAT </w:instrText>
    </w:r>
    <w:r w:rsidR="008E57BE">
      <w:fldChar w:fldCharType="separate"/>
    </w:r>
    <w:r w:rsidR="00053823">
      <w:rPr>
        <w:noProof/>
      </w:rPr>
      <w:t>i</w:t>
    </w:r>
    <w:r w:rsidR="008E57B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11DF8" w14:textId="77777777" w:rsidR="00D569B4" w:rsidRDefault="00D569B4" w:rsidP="0024195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82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077945B" w14:textId="155EEC11" w:rsidR="00D569B4" w:rsidRDefault="00D569B4" w:rsidP="003D48EB">
    <w:pPr>
      <w:pStyle w:val="Header"/>
      <w:ind w:right="360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9C1C52">
      <w:rPr>
        <w:noProof/>
      </w:rPr>
      <w:t>Bugs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A9AB3" w14:textId="77777777" w:rsidR="008E57BE" w:rsidRDefault="003F79DC" w:rsidP="00BC1EE0">
    <w:pPr>
      <w:pStyle w:val="Header"/>
    </w:pPr>
    <w:sdt>
      <w:sdtPr>
        <w:alias w:val="Title"/>
        <w:tag w:val=""/>
        <w:id w:val="1219013994"/>
        <w:placeholder>
          <w:docPart w:val="1049804F702A414EBDE0CF8B29ED60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E57BE" w:rsidRPr="00BC1EE0">
          <w:t>Your Project Title Here</w:t>
        </w:r>
      </w:sdtContent>
    </w:sdt>
    <w:r w:rsidR="008E57BE">
      <w:ptab w:relativeTo="margin" w:alignment="center" w:leader="none"/>
    </w:r>
    <w:r w:rsidR="008E57BE">
      <w:ptab w:relativeTo="margin" w:alignment="right" w:leader="none"/>
    </w:r>
    <w:r w:rsidR="008E57BE">
      <w:fldChar w:fldCharType="begin"/>
    </w:r>
    <w:r w:rsidR="008E57BE">
      <w:instrText xml:space="preserve"> PAGE  \* Arabic  \* MERGEFORMAT </w:instrText>
    </w:r>
    <w:r w:rsidR="008E57BE">
      <w:fldChar w:fldCharType="separate"/>
    </w:r>
    <w:r w:rsidR="008E57BE">
      <w:rPr>
        <w:noProof/>
      </w:rPr>
      <w:t>1</w:t>
    </w:r>
    <w:r w:rsidR="008E57B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C006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6CF5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CEFB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1E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3A8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30D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308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B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140488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9" w15:restartNumberingAfterBreak="0">
    <w:nsid w:val="FFFFFF89"/>
    <w:multiLevelType w:val="singleLevel"/>
    <w:tmpl w:val="D6CA9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52B88"/>
    <w:multiLevelType w:val="hybridMultilevel"/>
    <w:tmpl w:val="69D48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675BBC"/>
    <w:multiLevelType w:val="hybridMultilevel"/>
    <w:tmpl w:val="201C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F31B4"/>
    <w:multiLevelType w:val="hybridMultilevel"/>
    <w:tmpl w:val="253E10CC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0A0EBF"/>
    <w:multiLevelType w:val="hybridMultilevel"/>
    <w:tmpl w:val="DA6A9D1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A6445"/>
    <w:multiLevelType w:val="hybridMultilevel"/>
    <w:tmpl w:val="CE6EF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87FB1"/>
    <w:multiLevelType w:val="hybridMultilevel"/>
    <w:tmpl w:val="1674C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05CF5"/>
    <w:multiLevelType w:val="hybridMultilevel"/>
    <w:tmpl w:val="CF9898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46E8C"/>
    <w:multiLevelType w:val="hybridMultilevel"/>
    <w:tmpl w:val="7E087558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866BA5"/>
    <w:multiLevelType w:val="multilevel"/>
    <w:tmpl w:val="DB3C44F2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19" w15:restartNumberingAfterBreak="0">
    <w:nsid w:val="37BB3639"/>
    <w:multiLevelType w:val="hybridMultilevel"/>
    <w:tmpl w:val="B2C84C22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0352E"/>
    <w:multiLevelType w:val="hybridMultilevel"/>
    <w:tmpl w:val="CF989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40B62"/>
    <w:multiLevelType w:val="multilevel"/>
    <w:tmpl w:val="6AB2BDF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3F347D13"/>
    <w:multiLevelType w:val="hybridMultilevel"/>
    <w:tmpl w:val="1988EC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3308AC"/>
    <w:multiLevelType w:val="hybridMultilevel"/>
    <w:tmpl w:val="D4987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3045B3"/>
    <w:multiLevelType w:val="multilevel"/>
    <w:tmpl w:val="6EE0FC02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160"/>
        </w:tabs>
        <w:ind w:left="11160" w:hanging="2520"/>
      </w:pPr>
      <w:rPr>
        <w:rFonts w:hint="default"/>
      </w:rPr>
    </w:lvl>
  </w:abstractNum>
  <w:abstractNum w:abstractNumId="26" w15:restartNumberingAfterBreak="0">
    <w:nsid w:val="68623918"/>
    <w:multiLevelType w:val="hybridMultilevel"/>
    <w:tmpl w:val="37F4EB18"/>
    <w:lvl w:ilvl="0" w:tplc="86A604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D3DB3"/>
    <w:multiLevelType w:val="hybridMultilevel"/>
    <w:tmpl w:val="DAE873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EA4C4D"/>
    <w:multiLevelType w:val="hybridMultilevel"/>
    <w:tmpl w:val="5FFCB7C4"/>
    <w:lvl w:ilvl="0" w:tplc="48E29AD4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E3E46"/>
    <w:multiLevelType w:val="hybridMultilevel"/>
    <w:tmpl w:val="A270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126237">
    <w:abstractNumId w:val="27"/>
  </w:num>
  <w:num w:numId="2" w16cid:durableId="1801613201">
    <w:abstractNumId w:val="25"/>
  </w:num>
  <w:num w:numId="3" w16cid:durableId="1575971601">
    <w:abstractNumId w:val="18"/>
  </w:num>
  <w:num w:numId="4" w16cid:durableId="1070618162">
    <w:abstractNumId w:val="21"/>
  </w:num>
  <w:num w:numId="5" w16cid:durableId="1706757620">
    <w:abstractNumId w:val="17"/>
  </w:num>
  <w:num w:numId="6" w16cid:durableId="1445465502">
    <w:abstractNumId w:val="9"/>
  </w:num>
  <w:num w:numId="7" w16cid:durableId="1248156666">
    <w:abstractNumId w:val="7"/>
  </w:num>
  <w:num w:numId="8" w16cid:durableId="1791824291">
    <w:abstractNumId w:val="6"/>
  </w:num>
  <w:num w:numId="9" w16cid:durableId="1415319856">
    <w:abstractNumId w:val="5"/>
  </w:num>
  <w:num w:numId="10" w16cid:durableId="2024743068">
    <w:abstractNumId w:val="4"/>
  </w:num>
  <w:num w:numId="11" w16cid:durableId="1934826150">
    <w:abstractNumId w:val="8"/>
  </w:num>
  <w:num w:numId="12" w16cid:durableId="495800893">
    <w:abstractNumId w:val="3"/>
  </w:num>
  <w:num w:numId="13" w16cid:durableId="1589270718">
    <w:abstractNumId w:val="2"/>
  </w:num>
  <w:num w:numId="14" w16cid:durableId="1528832401">
    <w:abstractNumId w:val="1"/>
  </w:num>
  <w:num w:numId="15" w16cid:durableId="176118330">
    <w:abstractNumId w:val="0"/>
  </w:num>
  <w:num w:numId="16" w16cid:durableId="120609598">
    <w:abstractNumId w:val="19"/>
  </w:num>
  <w:num w:numId="17" w16cid:durableId="471824060">
    <w:abstractNumId w:val="12"/>
  </w:num>
  <w:num w:numId="18" w16cid:durableId="1588809686">
    <w:abstractNumId w:val="13"/>
  </w:num>
  <w:num w:numId="19" w16cid:durableId="534777620">
    <w:abstractNumId w:val="28"/>
  </w:num>
  <w:num w:numId="20" w16cid:durableId="1368794505">
    <w:abstractNumId w:val="26"/>
  </w:num>
  <w:num w:numId="21" w16cid:durableId="662972570">
    <w:abstractNumId w:val="24"/>
  </w:num>
  <w:num w:numId="22" w16cid:durableId="1525289817">
    <w:abstractNumId w:val="21"/>
  </w:num>
  <w:num w:numId="23" w16cid:durableId="1593777174">
    <w:abstractNumId w:val="21"/>
  </w:num>
  <w:num w:numId="24" w16cid:durableId="721950100">
    <w:abstractNumId w:val="29"/>
  </w:num>
  <w:num w:numId="25" w16cid:durableId="262959688">
    <w:abstractNumId w:val="11"/>
  </w:num>
  <w:num w:numId="26" w16cid:durableId="1579291349">
    <w:abstractNumId w:val="10"/>
  </w:num>
  <w:num w:numId="27" w16cid:durableId="1895970183">
    <w:abstractNumId w:val="20"/>
  </w:num>
  <w:num w:numId="28" w16cid:durableId="1590694346">
    <w:abstractNumId w:val="16"/>
  </w:num>
  <w:num w:numId="29" w16cid:durableId="1334797506">
    <w:abstractNumId w:val="14"/>
  </w:num>
  <w:num w:numId="30" w16cid:durableId="1187476222">
    <w:abstractNumId w:val="22"/>
  </w:num>
  <w:num w:numId="31" w16cid:durableId="1326085850">
    <w:abstractNumId w:val="23"/>
  </w:num>
  <w:num w:numId="32" w16cid:durableId="7295047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AB"/>
    <w:rsid w:val="00001AF9"/>
    <w:rsid w:val="00015094"/>
    <w:rsid w:val="00017FB1"/>
    <w:rsid w:val="0003036E"/>
    <w:rsid w:val="00032D46"/>
    <w:rsid w:val="000356D1"/>
    <w:rsid w:val="000361F5"/>
    <w:rsid w:val="00053823"/>
    <w:rsid w:val="00054374"/>
    <w:rsid w:val="00056AFF"/>
    <w:rsid w:val="000626D6"/>
    <w:rsid w:val="00065284"/>
    <w:rsid w:val="00075ACA"/>
    <w:rsid w:val="00080B6F"/>
    <w:rsid w:val="000872CB"/>
    <w:rsid w:val="000941DA"/>
    <w:rsid w:val="000968DA"/>
    <w:rsid w:val="000A7E0B"/>
    <w:rsid w:val="000B3BE4"/>
    <w:rsid w:val="000C6985"/>
    <w:rsid w:val="000E59B9"/>
    <w:rsid w:val="000E61E1"/>
    <w:rsid w:val="000F5E9C"/>
    <w:rsid w:val="001073BD"/>
    <w:rsid w:val="00111E3C"/>
    <w:rsid w:val="00114A04"/>
    <w:rsid w:val="001202BF"/>
    <w:rsid w:val="001224B7"/>
    <w:rsid w:val="00131A45"/>
    <w:rsid w:val="00153EBF"/>
    <w:rsid w:val="001557E2"/>
    <w:rsid w:val="0017168C"/>
    <w:rsid w:val="00176FB0"/>
    <w:rsid w:val="0019310B"/>
    <w:rsid w:val="00195730"/>
    <w:rsid w:val="001B4561"/>
    <w:rsid w:val="001C009C"/>
    <w:rsid w:val="001C214C"/>
    <w:rsid w:val="001C4C75"/>
    <w:rsid w:val="001D4C09"/>
    <w:rsid w:val="001D7AAE"/>
    <w:rsid w:val="00206263"/>
    <w:rsid w:val="0023679A"/>
    <w:rsid w:val="0024195A"/>
    <w:rsid w:val="00242A9C"/>
    <w:rsid w:val="002511CF"/>
    <w:rsid w:val="00253FBE"/>
    <w:rsid w:val="00262028"/>
    <w:rsid w:val="00265780"/>
    <w:rsid w:val="002732D6"/>
    <w:rsid w:val="002754C8"/>
    <w:rsid w:val="0027744C"/>
    <w:rsid w:val="00286EF7"/>
    <w:rsid w:val="002A4BA7"/>
    <w:rsid w:val="002B5C5A"/>
    <w:rsid w:val="002B651A"/>
    <w:rsid w:val="002C6C7E"/>
    <w:rsid w:val="002E146A"/>
    <w:rsid w:val="002E2A59"/>
    <w:rsid w:val="002E5A46"/>
    <w:rsid w:val="002F3A89"/>
    <w:rsid w:val="00310CE1"/>
    <w:rsid w:val="00324F92"/>
    <w:rsid w:val="00327104"/>
    <w:rsid w:val="003329F6"/>
    <w:rsid w:val="0034088C"/>
    <w:rsid w:val="003463B7"/>
    <w:rsid w:val="00351030"/>
    <w:rsid w:val="00351F74"/>
    <w:rsid w:val="00384070"/>
    <w:rsid w:val="00390A6B"/>
    <w:rsid w:val="003924D7"/>
    <w:rsid w:val="003B1E8A"/>
    <w:rsid w:val="003B58EB"/>
    <w:rsid w:val="003B7948"/>
    <w:rsid w:val="003C60AF"/>
    <w:rsid w:val="003D48EB"/>
    <w:rsid w:val="003D692E"/>
    <w:rsid w:val="003E41DD"/>
    <w:rsid w:val="003F79DC"/>
    <w:rsid w:val="00432A04"/>
    <w:rsid w:val="0045373F"/>
    <w:rsid w:val="00462664"/>
    <w:rsid w:val="00482E9A"/>
    <w:rsid w:val="004835B2"/>
    <w:rsid w:val="00490E64"/>
    <w:rsid w:val="004A4220"/>
    <w:rsid w:val="004B48AD"/>
    <w:rsid w:val="004B73B0"/>
    <w:rsid w:val="004C3191"/>
    <w:rsid w:val="004C44E2"/>
    <w:rsid w:val="004E166E"/>
    <w:rsid w:val="004E5FC8"/>
    <w:rsid w:val="004F67C7"/>
    <w:rsid w:val="005064B1"/>
    <w:rsid w:val="0051048A"/>
    <w:rsid w:val="0052222B"/>
    <w:rsid w:val="00522BCE"/>
    <w:rsid w:val="00527EA8"/>
    <w:rsid w:val="0058657B"/>
    <w:rsid w:val="00590E6F"/>
    <w:rsid w:val="00596A99"/>
    <w:rsid w:val="005A161E"/>
    <w:rsid w:val="005A3FF4"/>
    <w:rsid w:val="005A4180"/>
    <w:rsid w:val="005B14C2"/>
    <w:rsid w:val="005C101B"/>
    <w:rsid w:val="005D2627"/>
    <w:rsid w:val="005D6288"/>
    <w:rsid w:val="00627A2C"/>
    <w:rsid w:val="00644C0D"/>
    <w:rsid w:val="006704B8"/>
    <w:rsid w:val="00681BC3"/>
    <w:rsid w:val="00693665"/>
    <w:rsid w:val="00696C6E"/>
    <w:rsid w:val="006B07A6"/>
    <w:rsid w:val="006B3B6B"/>
    <w:rsid w:val="006B6214"/>
    <w:rsid w:val="006C00C6"/>
    <w:rsid w:val="006E1EF1"/>
    <w:rsid w:val="006E5F6E"/>
    <w:rsid w:val="006F0715"/>
    <w:rsid w:val="00714A84"/>
    <w:rsid w:val="00717E3A"/>
    <w:rsid w:val="007223AB"/>
    <w:rsid w:val="00742559"/>
    <w:rsid w:val="00762C52"/>
    <w:rsid w:val="00763551"/>
    <w:rsid w:val="007732D1"/>
    <w:rsid w:val="0077363B"/>
    <w:rsid w:val="00775BD0"/>
    <w:rsid w:val="00780C62"/>
    <w:rsid w:val="007865DB"/>
    <w:rsid w:val="007865E8"/>
    <w:rsid w:val="007A0869"/>
    <w:rsid w:val="007A0BDA"/>
    <w:rsid w:val="007C475C"/>
    <w:rsid w:val="007D0570"/>
    <w:rsid w:val="007D34CA"/>
    <w:rsid w:val="007E20B5"/>
    <w:rsid w:val="007E6522"/>
    <w:rsid w:val="007E71BF"/>
    <w:rsid w:val="007F4A00"/>
    <w:rsid w:val="008007F5"/>
    <w:rsid w:val="00804A0B"/>
    <w:rsid w:val="00827CF8"/>
    <w:rsid w:val="0083660C"/>
    <w:rsid w:val="00856562"/>
    <w:rsid w:val="00872E68"/>
    <w:rsid w:val="00875EAB"/>
    <w:rsid w:val="00884C85"/>
    <w:rsid w:val="008A1D0F"/>
    <w:rsid w:val="008A7926"/>
    <w:rsid w:val="008B57AF"/>
    <w:rsid w:val="008D413B"/>
    <w:rsid w:val="008E57BE"/>
    <w:rsid w:val="009001E6"/>
    <w:rsid w:val="00904E0A"/>
    <w:rsid w:val="009235AA"/>
    <w:rsid w:val="009414ED"/>
    <w:rsid w:val="00943395"/>
    <w:rsid w:val="00964F51"/>
    <w:rsid w:val="00967C9D"/>
    <w:rsid w:val="009802B8"/>
    <w:rsid w:val="00982BDF"/>
    <w:rsid w:val="00984320"/>
    <w:rsid w:val="00985E0D"/>
    <w:rsid w:val="00990E91"/>
    <w:rsid w:val="00991738"/>
    <w:rsid w:val="009B593B"/>
    <w:rsid w:val="009C1C52"/>
    <w:rsid w:val="009D5048"/>
    <w:rsid w:val="009D6B84"/>
    <w:rsid w:val="00A01044"/>
    <w:rsid w:val="00A04249"/>
    <w:rsid w:val="00A104CF"/>
    <w:rsid w:val="00A4084A"/>
    <w:rsid w:val="00A40D67"/>
    <w:rsid w:val="00A64B87"/>
    <w:rsid w:val="00A65724"/>
    <w:rsid w:val="00A75423"/>
    <w:rsid w:val="00A8163E"/>
    <w:rsid w:val="00A93A3C"/>
    <w:rsid w:val="00AA1824"/>
    <w:rsid w:val="00AA728B"/>
    <w:rsid w:val="00AA72A6"/>
    <w:rsid w:val="00AC2975"/>
    <w:rsid w:val="00AD396F"/>
    <w:rsid w:val="00AE0BAE"/>
    <w:rsid w:val="00AF0038"/>
    <w:rsid w:val="00AF7737"/>
    <w:rsid w:val="00B108F6"/>
    <w:rsid w:val="00B1213E"/>
    <w:rsid w:val="00B12F09"/>
    <w:rsid w:val="00B17408"/>
    <w:rsid w:val="00B17CBA"/>
    <w:rsid w:val="00B34215"/>
    <w:rsid w:val="00B37D8A"/>
    <w:rsid w:val="00B65444"/>
    <w:rsid w:val="00B75D56"/>
    <w:rsid w:val="00B81CEC"/>
    <w:rsid w:val="00B8210F"/>
    <w:rsid w:val="00B8706E"/>
    <w:rsid w:val="00BB03C1"/>
    <w:rsid w:val="00BB3642"/>
    <w:rsid w:val="00BC1895"/>
    <w:rsid w:val="00BC1EE0"/>
    <w:rsid w:val="00BC4441"/>
    <w:rsid w:val="00BE3E1D"/>
    <w:rsid w:val="00C124CB"/>
    <w:rsid w:val="00C168A7"/>
    <w:rsid w:val="00C35422"/>
    <w:rsid w:val="00C37F1A"/>
    <w:rsid w:val="00C45189"/>
    <w:rsid w:val="00C60724"/>
    <w:rsid w:val="00C8338A"/>
    <w:rsid w:val="00C953D1"/>
    <w:rsid w:val="00CA0F66"/>
    <w:rsid w:val="00CB3F8E"/>
    <w:rsid w:val="00CC4462"/>
    <w:rsid w:val="00CD6E94"/>
    <w:rsid w:val="00CF01E7"/>
    <w:rsid w:val="00D028C0"/>
    <w:rsid w:val="00D0410C"/>
    <w:rsid w:val="00D15452"/>
    <w:rsid w:val="00D206D7"/>
    <w:rsid w:val="00D24C6A"/>
    <w:rsid w:val="00D26A3E"/>
    <w:rsid w:val="00D569B4"/>
    <w:rsid w:val="00D573F7"/>
    <w:rsid w:val="00D739F9"/>
    <w:rsid w:val="00D743D5"/>
    <w:rsid w:val="00D77367"/>
    <w:rsid w:val="00D81770"/>
    <w:rsid w:val="00D82286"/>
    <w:rsid w:val="00D976AD"/>
    <w:rsid w:val="00DA1D5F"/>
    <w:rsid w:val="00DD279C"/>
    <w:rsid w:val="00DE5C64"/>
    <w:rsid w:val="00DF2095"/>
    <w:rsid w:val="00DF2A74"/>
    <w:rsid w:val="00E101FB"/>
    <w:rsid w:val="00E20589"/>
    <w:rsid w:val="00E4192D"/>
    <w:rsid w:val="00E43A92"/>
    <w:rsid w:val="00E47007"/>
    <w:rsid w:val="00E55A0F"/>
    <w:rsid w:val="00E56FBF"/>
    <w:rsid w:val="00E57B4D"/>
    <w:rsid w:val="00E57DD1"/>
    <w:rsid w:val="00E606BF"/>
    <w:rsid w:val="00E645D2"/>
    <w:rsid w:val="00E65248"/>
    <w:rsid w:val="00E85C72"/>
    <w:rsid w:val="00EA79DC"/>
    <w:rsid w:val="00EB7747"/>
    <w:rsid w:val="00EE1EB7"/>
    <w:rsid w:val="00F0307B"/>
    <w:rsid w:val="00F0564E"/>
    <w:rsid w:val="00F17883"/>
    <w:rsid w:val="00F2547D"/>
    <w:rsid w:val="00F401BF"/>
    <w:rsid w:val="00F83DA2"/>
    <w:rsid w:val="00F83FE0"/>
    <w:rsid w:val="00FB0148"/>
    <w:rsid w:val="00FB172D"/>
    <w:rsid w:val="00FB7D05"/>
    <w:rsid w:val="00FC6F6C"/>
    <w:rsid w:val="00FD63D7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D07F9"/>
  <w15:docId w15:val="{B2EACAD8-0961-409C-9203-D9C565DD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 w:qFormat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101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351030"/>
    <w:pPr>
      <w:keepNext/>
      <w:spacing w:before="240" w:after="60"/>
      <w:outlineLvl w:val="0"/>
    </w:pPr>
    <w:rPr>
      <w:rFonts w:asciiTheme="majorBidi" w:hAnsiTheme="majorBid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51030"/>
    <w:pPr>
      <w:keepNext/>
      <w:numPr>
        <w:ilvl w:val="1"/>
        <w:numId w:val="4"/>
      </w:numPr>
      <w:spacing w:before="240" w:after="120"/>
      <w:outlineLvl w:val="1"/>
    </w:pPr>
    <w:rPr>
      <w:rFonts w:asciiTheme="majorBidi" w:hAnsiTheme="majorBid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4F67C7"/>
    <w:pPr>
      <w:keepNext/>
      <w:numPr>
        <w:ilvl w:val="2"/>
        <w:numId w:val="4"/>
      </w:numPr>
      <w:spacing w:before="240" w:after="60"/>
      <w:outlineLvl w:val="2"/>
    </w:pPr>
    <w:rPr>
      <w:rFonts w:asciiTheme="majorBidi" w:hAnsiTheme="majorBidi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rsid w:val="00D206D7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qFormat/>
    <w:rsid w:val="00D206D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4F67C7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4F67C7"/>
    <w:pPr>
      <w:numPr>
        <w:ilvl w:val="6"/>
        <w:numId w:val="4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autoRedefine/>
    <w:qFormat/>
    <w:rsid w:val="00D206D7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206D7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51030"/>
    <w:rPr>
      <w:rFonts w:asciiTheme="majorBidi" w:hAnsiTheme="majorBidi" w:cs="Arial"/>
      <w:b/>
      <w:bCs/>
      <w:iCs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6E1EF1"/>
    <w:pPr>
      <w:spacing w:before="120" w:after="120" w:line="360" w:lineRule="auto"/>
      <w:jc w:val="both"/>
    </w:pPr>
    <w:rPr>
      <w:sz w:val="22"/>
    </w:rPr>
  </w:style>
  <w:style w:type="paragraph" w:styleId="TOC2">
    <w:name w:val="toc 2"/>
    <w:basedOn w:val="Normal"/>
    <w:next w:val="Normal"/>
    <w:autoRedefine/>
    <w:uiPriority w:val="39"/>
    <w:rsid w:val="002A4BA7"/>
    <w:pPr>
      <w:ind w:left="240"/>
    </w:pPr>
  </w:style>
  <w:style w:type="paragraph" w:styleId="TOC1">
    <w:name w:val="toc 1"/>
    <w:basedOn w:val="Normal"/>
    <w:next w:val="Normal"/>
    <w:autoRedefine/>
    <w:uiPriority w:val="39"/>
    <w:rsid w:val="002A4BA7"/>
  </w:style>
  <w:style w:type="paragraph" w:styleId="TOC3">
    <w:name w:val="toc 3"/>
    <w:basedOn w:val="Normal"/>
    <w:next w:val="Normal"/>
    <w:autoRedefine/>
    <w:uiPriority w:val="39"/>
    <w:rsid w:val="002A4BA7"/>
    <w:pPr>
      <w:ind w:left="480"/>
    </w:pPr>
  </w:style>
  <w:style w:type="character" w:styleId="Hyperlink">
    <w:name w:val="Hyperlink"/>
    <w:basedOn w:val="DefaultParagraphFont"/>
    <w:uiPriority w:val="99"/>
    <w:rsid w:val="002A4BA7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7E20B5"/>
    <w:pPr>
      <w:spacing w:after="120"/>
      <w:jc w:val="both"/>
    </w:pPr>
  </w:style>
  <w:style w:type="paragraph" w:styleId="Footer">
    <w:name w:val="footer"/>
    <w:basedOn w:val="Normal"/>
    <w:rsid w:val="00D206D7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customStyle="1" w:styleId="textChar">
    <w:name w:val="text Char"/>
    <w:basedOn w:val="DefaultParagraphFont"/>
    <w:link w:val="text"/>
    <w:rsid w:val="008A7926"/>
    <w:rPr>
      <w:sz w:val="22"/>
      <w:szCs w:val="24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176FB0"/>
    <w:pPr>
      <w:spacing w:after="60"/>
      <w:jc w:val="center"/>
      <w:outlineLvl w:val="1"/>
    </w:pPr>
    <w:rPr>
      <w:rFonts w:cs="Arial"/>
      <w:b/>
      <w:sz w:val="28"/>
    </w:rPr>
  </w:style>
  <w:style w:type="character" w:customStyle="1" w:styleId="BodyTextChar">
    <w:name w:val="Body Text Char"/>
    <w:basedOn w:val="DefaultParagraphFont"/>
    <w:link w:val="BodyText"/>
    <w:rsid w:val="007E20B5"/>
    <w:rPr>
      <w:sz w:val="24"/>
      <w:szCs w:val="24"/>
    </w:rPr>
  </w:style>
  <w:style w:type="paragraph" w:styleId="Caption">
    <w:name w:val="caption"/>
    <w:basedOn w:val="Normal"/>
    <w:next w:val="Normal"/>
    <w:qFormat/>
    <w:rsid w:val="00F0307B"/>
    <w:pPr>
      <w:jc w:val="center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57B4D"/>
    <w:pPr>
      <w:ind w:left="240" w:hanging="240"/>
    </w:pPr>
  </w:style>
  <w:style w:type="paragraph" w:styleId="IndexHeading">
    <w:name w:val="index heading"/>
    <w:basedOn w:val="Normal"/>
    <w:next w:val="Index1"/>
    <w:autoRedefine/>
    <w:qFormat/>
    <w:rsid w:val="004F67C7"/>
    <w:rPr>
      <w:rFonts w:cs="Arial"/>
      <w:b/>
      <w:bCs/>
    </w:rPr>
  </w:style>
  <w:style w:type="paragraph" w:customStyle="1" w:styleId="Code">
    <w:name w:val="Code"/>
    <w:basedOn w:val="Normal"/>
    <w:rsid w:val="00E57B4D"/>
    <w:pPr>
      <w:spacing w:line="360" w:lineRule="auto"/>
      <w:jc w:val="center"/>
    </w:pPr>
    <w:rPr>
      <w:sz w:val="18"/>
      <w:lang w:val="en-GB"/>
    </w:rPr>
  </w:style>
  <w:style w:type="table" w:styleId="TableElegant">
    <w:name w:val="Table Elegant"/>
    <w:basedOn w:val="TableNormal"/>
    <w:rsid w:val="006704B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413B"/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tcMar>
        <w:left w:w="72" w:type="dxa"/>
      </w:tcMar>
      <w:vAlign w:val="center"/>
    </w:tcPr>
  </w:style>
  <w:style w:type="paragraph" w:customStyle="1" w:styleId="Numbered">
    <w:name w:val="Numbered"/>
    <w:basedOn w:val="Normal"/>
    <w:autoRedefine/>
    <w:qFormat/>
    <w:rsid w:val="008007F5"/>
    <w:pPr>
      <w:numPr>
        <w:numId w:val="18"/>
      </w:numPr>
      <w:spacing w:before="120" w:after="240"/>
      <w:jc w:val="both"/>
    </w:pPr>
    <w:rPr>
      <w:sz w:val="22"/>
      <w:lang w:val="en-GB"/>
    </w:rPr>
  </w:style>
  <w:style w:type="paragraph" w:customStyle="1" w:styleId="Bullet">
    <w:name w:val="Bullet"/>
    <w:basedOn w:val="Normal"/>
    <w:rsid w:val="00D743D5"/>
    <w:pPr>
      <w:numPr>
        <w:numId w:val="19"/>
      </w:numPr>
      <w:spacing w:before="120" w:after="240"/>
      <w:jc w:val="both"/>
    </w:pPr>
    <w:rPr>
      <w:lang w:val="en-GB"/>
    </w:rPr>
  </w:style>
  <w:style w:type="paragraph" w:customStyle="1" w:styleId="Reference">
    <w:name w:val="Reference"/>
    <w:basedOn w:val="ListNumber"/>
    <w:autoRedefine/>
    <w:rsid w:val="00BB03C1"/>
    <w:pPr>
      <w:numPr>
        <w:numId w:val="11"/>
      </w:numPr>
      <w:autoSpaceDE w:val="0"/>
      <w:autoSpaceDN w:val="0"/>
      <w:adjustRightInd w:val="0"/>
      <w:jc w:val="both"/>
    </w:pPr>
    <w:rPr>
      <w:rFonts w:cs="Symbol"/>
    </w:rPr>
  </w:style>
  <w:style w:type="paragraph" w:customStyle="1" w:styleId="Style1">
    <w:name w:val="Style1"/>
    <w:basedOn w:val="Reference"/>
    <w:rsid w:val="00E645D2"/>
  </w:style>
  <w:style w:type="paragraph" w:styleId="ListNumber">
    <w:name w:val="List Number"/>
    <w:basedOn w:val="Normal"/>
    <w:rsid w:val="00E645D2"/>
  </w:style>
  <w:style w:type="paragraph" w:styleId="Header">
    <w:name w:val="header"/>
    <w:basedOn w:val="Normal"/>
    <w:link w:val="HeaderChar"/>
    <w:uiPriority w:val="99"/>
    <w:rsid w:val="00AC29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2975"/>
  </w:style>
  <w:style w:type="character" w:customStyle="1" w:styleId="COM">
    <w:name w:val="COM"/>
    <w:basedOn w:val="DefaultParagraphFont"/>
    <w:rsid w:val="00DD279C"/>
    <w:rPr>
      <w:rFonts w:ascii="Arial" w:hAnsi="Arial"/>
      <w:b/>
      <w:bCs/>
      <w:color w:val="333399"/>
      <w:sz w:val="18"/>
      <w:szCs w:val="26"/>
    </w:rPr>
  </w:style>
  <w:style w:type="paragraph" w:styleId="BodyTextIndent">
    <w:name w:val="Body Text Indent"/>
    <w:basedOn w:val="Normal"/>
    <w:rsid w:val="00F0307B"/>
    <w:pPr>
      <w:spacing w:after="120"/>
      <w:ind w:left="360"/>
    </w:pPr>
  </w:style>
  <w:style w:type="paragraph" w:customStyle="1" w:styleId="StyleBodyTextIndentCentered">
    <w:name w:val="Style Body Text Indent + Centered"/>
    <w:basedOn w:val="BodyTextIndent"/>
    <w:rsid w:val="0077363B"/>
    <w:pPr>
      <w:jc w:val="center"/>
    </w:pPr>
    <w:rPr>
      <w:sz w:val="22"/>
      <w:szCs w:val="20"/>
    </w:rPr>
  </w:style>
  <w:style w:type="paragraph" w:customStyle="1" w:styleId="StyleBodyTextIndentBoldCentered">
    <w:name w:val="Style Body Text Indent + Bold Centered"/>
    <w:basedOn w:val="BodyTextIndent"/>
    <w:rsid w:val="0077363B"/>
    <w:pPr>
      <w:jc w:val="center"/>
    </w:pPr>
    <w:rPr>
      <w:b/>
      <w:bCs/>
      <w:sz w:val="22"/>
      <w:szCs w:val="20"/>
    </w:rPr>
  </w:style>
  <w:style w:type="paragraph" w:styleId="Title">
    <w:name w:val="Title"/>
    <w:basedOn w:val="Normal"/>
    <w:next w:val="Normal"/>
    <w:autoRedefine/>
    <w:qFormat/>
    <w:rsid w:val="00CA0F66"/>
    <w:pPr>
      <w:widowControl w:val="0"/>
      <w:jc w:val="center"/>
    </w:pPr>
    <w:rPr>
      <w:b/>
      <w:sz w:val="40"/>
      <w:szCs w:val="20"/>
    </w:rPr>
  </w:style>
  <w:style w:type="character" w:styleId="Strong">
    <w:name w:val="Strong"/>
    <w:basedOn w:val="DefaultParagraphFont"/>
    <w:qFormat/>
    <w:rsid w:val="003B1E8A"/>
    <w:rPr>
      <w:b/>
    </w:rPr>
  </w:style>
  <w:style w:type="paragraph" w:styleId="NoSpacing">
    <w:name w:val="No Spacing"/>
    <w:uiPriority w:val="1"/>
    <w:qFormat/>
    <w:rsid w:val="002E2A5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17883"/>
    <w:pPr>
      <w:ind w:left="720"/>
      <w:contextualSpacing/>
    </w:pPr>
  </w:style>
  <w:style w:type="paragraph" w:customStyle="1" w:styleId="FigureDescription">
    <w:name w:val="Figure Description"/>
    <w:basedOn w:val="BodyText"/>
    <w:link w:val="FigureDescriptionChar"/>
    <w:autoRedefine/>
    <w:qFormat/>
    <w:rsid w:val="00B17CBA"/>
    <w:pPr>
      <w:spacing w:after="0" w:line="360" w:lineRule="auto"/>
      <w:jc w:val="center"/>
    </w:pPr>
    <w:rPr>
      <w:i/>
      <w:sz w:val="20"/>
      <w:lang w:val="en-GB"/>
    </w:rPr>
  </w:style>
  <w:style w:type="paragraph" w:customStyle="1" w:styleId="TableDescription">
    <w:name w:val="Table Description"/>
    <w:basedOn w:val="FigureDescription"/>
    <w:link w:val="TableDescriptionChar"/>
    <w:autoRedefine/>
    <w:qFormat/>
    <w:rsid w:val="005D2627"/>
    <w:pPr>
      <w:spacing w:line="240" w:lineRule="auto"/>
    </w:pPr>
  </w:style>
  <w:style w:type="character" w:customStyle="1" w:styleId="FigureDescriptionChar">
    <w:name w:val="Figure Description Char"/>
    <w:basedOn w:val="BodyTextChar"/>
    <w:link w:val="FigureDescription"/>
    <w:rsid w:val="00B17CBA"/>
    <w:rPr>
      <w:i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65248"/>
    <w:rPr>
      <w:sz w:val="24"/>
      <w:szCs w:val="24"/>
    </w:rPr>
  </w:style>
  <w:style w:type="character" w:customStyle="1" w:styleId="TableDescriptionChar">
    <w:name w:val="Table Description Char"/>
    <w:basedOn w:val="FigureDescriptionChar"/>
    <w:link w:val="TableDescription"/>
    <w:rsid w:val="005D2627"/>
    <w:rPr>
      <w:i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BC1EE0"/>
    <w:rPr>
      <w:color w:val="80808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8E57BE"/>
    <w:pPr>
      <w:keepLines/>
      <w:spacing w:after="0" w:line="259" w:lineRule="auto"/>
      <w:jc w:val="center"/>
      <w:outlineLvl w:val="9"/>
    </w:pPr>
    <w:rPr>
      <w:rFonts w:eastAsiaTheme="majorEastAsia" w:cstheme="majorBidi"/>
      <w:bCs w:val="0"/>
      <w:color w:val="000000" w:themeColor="text1"/>
      <w:kern w:val="0"/>
    </w:rPr>
  </w:style>
  <w:style w:type="paragraph" w:customStyle="1" w:styleId="Title2">
    <w:name w:val="Title2"/>
    <w:basedOn w:val="TOAHeading"/>
    <w:link w:val="Title2Char"/>
    <w:autoRedefine/>
    <w:qFormat/>
    <w:rsid w:val="0058657B"/>
    <w:pPr>
      <w:contextualSpacing/>
      <w:jc w:val="center"/>
    </w:pPr>
    <w:rPr>
      <w:rFonts w:ascii="Times New Roman" w:hAnsi="Times New Roman"/>
      <w:sz w:val="28"/>
    </w:rPr>
  </w:style>
  <w:style w:type="character" w:customStyle="1" w:styleId="Title2Char">
    <w:name w:val="Title2 Char"/>
    <w:basedOn w:val="DefaultParagraphFont"/>
    <w:link w:val="Title2"/>
    <w:rsid w:val="0058657B"/>
    <w:rPr>
      <w:rFonts w:eastAsiaTheme="majorEastAsia" w:cstheme="majorBidi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4C3191"/>
    <w:rPr>
      <w:rFonts w:cs="Arial"/>
      <w:b/>
      <w:sz w:val="28"/>
      <w:szCs w:val="24"/>
    </w:rPr>
  </w:style>
  <w:style w:type="paragraph" w:styleId="TOAHeading">
    <w:name w:val="toa heading"/>
    <w:basedOn w:val="Normal"/>
    <w:next w:val="Normal"/>
    <w:semiHidden/>
    <w:unhideWhenUsed/>
    <w:rsid w:val="0058657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TableHeaderRow">
    <w:name w:val="Table Header Row"/>
    <w:basedOn w:val="Normal"/>
    <w:link w:val="TableHeaderRowChar"/>
    <w:autoRedefine/>
    <w:qFormat/>
    <w:rsid w:val="0052222B"/>
    <w:rPr>
      <w:b/>
    </w:rPr>
  </w:style>
  <w:style w:type="character" w:customStyle="1" w:styleId="TableHeaderRowChar">
    <w:name w:val="Table Header Row Char"/>
    <w:basedOn w:val="DefaultParagraphFont"/>
    <w:link w:val="TableHeaderRow"/>
    <w:rsid w:val="0052222B"/>
    <w:rPr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F83FE0"/>
  </w:style>
  <w:style w:type="paragraph" w:customStyle="1" w:styleId="TableHeader">
    <w:name w:val="TableHeader"/>
    <w:basedOn w:val="Normal"/>
    <w:link w:val="TableHeaderChar"/>
    <w:autoRedefine/>
    <w:qFormat/>
    <w:rsid w:val="00990E91"/>
    <w:pPr>
      <w:widowControl w:val="0"/>
    </w:pPr>
    <w:rPr>
      <w:b/>
      <w:color w:val="000000" w:themeColor="text1"/>
      <w:szCs w:val="18"/>
    </w:rPr>
  </w:style>
  <w:style w:type="character" w:customStyle="1" w:styleId="TableHeaderChar">
    <w:name w:val="TableHeader Char"/>
    <w:basedOn w:val="DefaultParagraphFont"/>
    <w:link w:val="TableHeader"/>
    <w:rsid w:val="00990E91"/>
    <w:rPr>
      <w:b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inal%20Year%20Project\FYP%202\Deliverable%203\D3%20Bug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49804F702A414EBDE0CF8B29ED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B06EA-D07E-44A0-A13C-F9085A884525}"/>
      </w:docPartPr>
      <w:docPartBody>
        <w:p w:rsidR="00F238B4" w:rsidRDefault="00AB12A3">
          <w:pPr>
            <w:pStyle w:val="1049804F702A414EBDE0CF8B29ED60CA"/>
          </w:pPr>
          <w:r w:rsidRPr="00500B5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A3"/>
    <w:rsid w:val="001A4790"/>
    <w:rsid w:val="00802B33"/>
    <w:rsid w:val="00AB12A3"/>
    <w:rsid w:val="00B4587E"/>
    <w:rsid w:val="00D56CC2"/>
    <w:rsid w:val="00EC7BC2"/>
    <w:rsid w:val="00F238B4"/>
    <w:rsid w:val="00FB1A35"/>
    <w:rsid w:val="00F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49804F702A414EBDE0CF8B29ED60CA">
    <w:name w:val="1049804F702A414EBDE0CF8B29ED60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4F157-2DD5-4168-9AA7-8598D04B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D3 BugReport.dotx</Template>
  <TotalTime>341</TotalTime>
  <Pages>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 Here</vt:lpstr>
    </vt:vector>
  </TitlesOfParts>
  <Company>Home</Company>
  <LinksUpToDate>false</LinksUpToDate>
  <CharactersWithSpaces>7306</CharactersWithSpaces>
  <SharedDoc>false</SharedDoc>
  <HLinks>
    <vt:vector size="192" baseType="variant"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_Toc232829116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_Toc232829115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_Toc232829114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_Toc232829113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_Toc232829112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_Toc232829111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_Toc232829110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_Toc232829109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_Toc232829108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_Toc232829107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_Toc232829106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_Toc232829105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_Toc232829104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_Toc232829103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_Toc232829102</vt:lpwstr>
      </vt:variant>
      <vt:variant>
        <vt:i4>1376307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_Toc232829101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_Toc232829100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_Toc232829099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_Toc232829098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_Toc232829097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_Toc232829096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_Toc232829095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_Toc232829094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_Toc232829093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_Toc232829092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_Toc232829091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_Toc232829090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_Toc232829089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_Toc232829088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_Toc232829087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_Toc232829086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_Toc232829085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 Here</dc:title>
  <dc:creator>Arbab Hamd</dc:creator>
  <cp:lastModifiedBy>Arbab Hamd</cp:lastModifiedBy>
  <cp:revision>22</cp:revision>
  <cp:lastPrinted>2022-05-18T18:18:00Z</cp:lastPrinted>
  <dcterms:created xsi:type="dcterms:W3CDTF">2022-05-17T16:28:00Z</dcterms:created>
  <dcterms:modified xsi:type="dcterms:W3CDTF">2022-05-18T18:18:00Z</dcterms:modified>
</cp:coreProperties>
</file>