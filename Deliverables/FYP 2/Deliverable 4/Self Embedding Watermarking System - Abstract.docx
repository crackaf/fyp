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643E" w14:textId="77777777" w:rsidR="00FF4F44" w:rsidRDefault="00FF4F44" w:rsidP="003D1FBC">
      <w:pPr>
        <w:pStyle w:val="Title1"/>
      </w:pPr>
      <w:r>
        <w:rPr>
          <w:noProof/>
        </w:rPr>
        <w:drawing>
          <wp:anchor distT="0" distB="0" distL="114300" distR="114300" simplePos="0" relativeHeight="251668992" behindDoc="0" locked="0" layoutInCell="1" allowOverlap="1" wp14:anchorId="517F6334" wp14:editId="1F0D955D">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6727D199" wp14:editId="7DA0B8FD">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C98A9" w14:textId="77777777" w:rsidR="00FF4F44" w:rsidRDefault="00FF4F44" w:rsidP="003D1FBC">
      <w:pPr>
        <w:pStyle w:val="Title1"/>
      </w:pPr>
    </w:p>
    <w:p w14:paraId="43C941DE" w14:textId="77777777" w:rsidR="00FF4F44" w:rsidRDefault="00FF4F44" w:rsidP="003D1FBC">
      <w:pPr>
        <w:pStyle w:val="Title1"/>
      </w:pPr>
    </w:p>
    <w:p w14:paraId="1AF0BD83"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20A31898" w14:textId="77777777" w:rsidR="00B8706E" w:rsidRPr="008B57AF" w:rsidRDefault="00B8706E" w:rsidP="00B8706E">
      <w:pPr>
        <w:spacing w:line="360" w:lineRule="auto"/>
        <w:contextualSpacing/>
        <w:jc w:val="center"/>
        <w:rPr>
          <w:sz w:val="40"/>
        </w:rPr>
      </w:pPr>
    </w:p>
    <w:p w14:paraId="2BF33611"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19E5BD05" wp14:editId="1D912D14">
            <wp:extent cx="2129155" cy="2142490"/>
            <wp:effectExtent l="0" t="0" r="4445" b="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p>
    <w:p w14:paraId="2C6E0285" w14:textId="77777777" w:rsidR="00B8706E" w:rsidRPr="008B57AF" w:rsidRDefault="00B8706E" w:rsidP="006B3B6B">
      <w:pPr>
        <w:pStyle w:val="Title2"/>
      </w:pPr>
    </w:p>
    <w:p w14:paraId="136361B7" w14:textId="6AB841C4" w:rsidR="00B8706E" w:rsidRPr="00CA0F66" w:rsidRDefault="00962014" w:rsidP="00CA0F66">
      <w:pPr>
        <w:pStyle w:val="Title"/>
      </w:pPr>
      <w:r>
        <w:t>Self-Embedding Watermarking System</w:t>
      </w:r>
    </w:p>
    <w:p w14:paraId="66A86233" w14:textId="77777777" w:rsidR="00B8706E" w:rsidRPr="008B57AF" w:rsidRDefault="00B8706E" w:rsidP="00B8706E">
      <w:pPr>
        <w:pStyle w:val="NoSpacing"/>
        <w:spacing w:line="360" w:lineRule="auto"/>
        <w:contextualSpacing/>
        <w:rPr>
          <w:rFonts w:ascii="Times New Roman" w:hAnsi="Times New Roman"/>
        </w:rPr>
      </w:pPr>
    </w:p>
    <w:p w14:paraId="64CC2B9F" w14:textId="77777777" w:rsidR="00526AC8" w:rsidRDefault="00526AC8" w:rsidP="00011B9F">
      <w:pPr>
        <w:pStyle w:val="NoSpacing"/>
        <w:spacing w:line="360" w:lineRule="auto"/>
        <w:contextualSpacing/>
        <w:jc w:val="center"/>
        <w:rPr>
          <w:rFonts w:ascii="Times New Roman" w:hAnsi="Times New Roman"/>
          <w:sz w:val="28"/>
          <w:szCs w:val="28"/>
        </w:rPr>
      </w:pPr>
    </w:p>
    <w:p w14:paraId="07B25E96" w14:textId="77777777" w:rsidR="00526AC8" w:rsidRDefault="00526AC8" w:rsidP="00011B9F">
      <w:pPr>
        <w:pStyle w:val="NoSpacing"/>
        <w:spacing w:line="360" w:lineRule="auto"/>
        <w:contextualSpacing/>
        <w:jc w:val="center"/>
        <w:rPr>
          <w:rFonts w:ascii="Times New Roman" w:hAnsi="Times New Roman"/>
          <w:sz w:val="28"/>
          <w:szCs w:val="28"/>
        </w:rPr>
      </w:pPr>
    </w:p>
    <w:p w14:paraId="60E36294" w14:textId="4A83472C" w:rsidR="00011B9F" w:rsidRPr="008B57AF" w:rsidRDefault="00962014"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Arbab Hamd Rizwan</w:t>
      </w:r>
      <w:r w:rsidR="00526AC8">
        <w:rPr>
          <w:rFonts w:ascii="Times New Roman" w:hAnsi="Times New Roman"/>
          <w:sz w:val="28"/>
          <w:szCs w:val="28"/>
        </w:rPr>
        <w:t>…………</w:t>
      </w:r>
      <w:r>
        <w:rPr>
          <w:rFonts w:ascii="Times New Roman" w:hAnsi="Times New Roman"/>
          <w:sz w:val="28"/>
          <w:szCs w:val="28"/>
        </w:rPr>
        <w:t>18L-0756</w:t>
      </w:r>
    </w:p>
    <w:p w14:paraId="0E49A98D" w14:textId="13240665" w:rsidR="00526AC8" w:rsidRPr="008B57AF" w:rsidRDefault="00962014"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Usama Aslam……</w:t>
      </w:r>
      <w:r w:rsidR="00526AC8">
        <w:rPr>
          <w:rFonts w:ascii="Times New Roman" w:hAnsi="Times New Roman"/>
          <w:sz w:val="28"/>
          <w:szCs w:val="28"/>
        </w:rPr>
        <w:t>…………</w:t>
      </w:r>
      <w:r>
        <w:rPr>
          <w:rFonts w:ascii="Times New Roman" w:hAnsi="Times New Roman"/>
          <w:sz w:val="28"/>
          <w:szCs w:val="28"/>
        </w:rPr>
        <w:t>…18L-0972</w:t>
      </w:r>
    </w:p>
    <w:p w14:paraId="3AFA3B46" w14:textId="4B633FCD" w:rsidR="00526AC8" w:rsidRPr="008B57AF" w:rsidRDefault="00962014"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Aashar Naseem……</w:t>
      </w:r>
      <w:r w:rsidR="00526AC8">
        <w:rPr>
          <w:rFonts w:ascii="Times New Roman" w:hAnsi="Times New Roman"/>
          <w:sz w:val="28"/>
          <w:szCs w:val="28"/>
        </w:rPr>
        <w:t>…………</w:t>
      </w:r>
      <w:r>
        <w:rPr>
          <w:rFonts w:ascii="Times New Roman" w:hAnsi="Times New Roman"/>
          <w:sz w:val="28"/>
          <w:szCs w:val="28"/>
        </w:rPr>
        <w:t>.18L-1131</w:t>
      </w:r>
    </w:p>
    <w:p w14:paraId="2CC0B6FC" w14:textId="3316C55D" w:rsidR="00526AC8" w:rsidRPr="008B57AF" w:rsidRDefault="00962014"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M. </w:t>
      </w:r>
      <w:proofErr w:type="spellStart"/>
      <w:r>
        <w:rPr>
          <w:rFonts w:ascii="Times New Roman" w:hAnsi="Times New Roman"/>
          <w:sz w:val="28"/>
          <w:szCs w:val="28"/>
        </w:rPr>
        <w:t>Hunzlah</w:t>
      </w:r>
      <w:proofErr w:type="spellEnd"/>
      <w:r>
        <w:rPr>
          <w:rFonts w:ascii="Times New Roman" w:hAnsi="Times New Roman"/>
          <w:sz w:val="28"/>
          <w:szCs w:val="28"/>
        </w:rPr>
        <w:t xml:space="preserve"> Malik…</w:t>
      </w:r>
      <w:r w:rsidR="00526AC8">
        <w:rPr>
          <w:rFonts w:ascii="Times New Roman" w:hAnsi="Times New Roman"/>
          <w:sz w:val="28"/>
          <w:szCs w:val="28"/>
        </w:rPr>
        <w:t>…………</w:t>
      </w:r>
      <w:r>
        <w:rPr>
          <w:rFonts w:ascii="Times New Roman" w:hAnsi="Times New Roman"/>
          <w:sz w:val="28"/>
          <w:szCs w:val="28"/>
        </w:rPr>
        <w:t>18L-1139</w:t>
      </w:r>
    </w:p>
    <w:p w14:paraId="7838B11E" w14:textId="77777777" w:rsidR="00011B9F" w:rsidRDefault="00011B9F" w:rsidP="00B8706E">
      <w:pPr>
        <w:pStyle w:val="NoSpacing"/>
        <w:spacing w:line="360" w:lineRule="auto"/>
        <w:contextualSpacing/>
        <w:rPr>
          <w:rFonts w:ascii="Times New Roman" w:hAnsi="Times New Roman"/>
          <w:b/>
          <w:sz w:val="28"/>
          <w:szCs w:val="28"/>
        </w:rPr>
      </w:pPr>
    </w:p>
    <w:p w14:paraId="31EFC85B" w14:textId="4F1B84D4" w:rsidR="00B8706E" w:rsidRPr="008B57AF" w:rsidRDefault="00526AC8" w:rsidP="00526AC8">
      <w:pPr>
        <w:pStyle w:val="NoSpacing"/>
        <w:spacing w:line="360" w:lineRule="auto"/>
        <w:contextualSpacing/>
        <w:jc w:val="center"/>
        <w:rPr>
          <w:rFonts w:ascii="Times New Roman" w:hAnsi="Times New Roman"/>
          <w:sz w:val="28"/>
          <w:szCs w:val="28"/>
        </w:rPr>
      </w:pPr>
      <w:r w:rsidRPr="005A03C9">
        <w:rPr>
          <w:rFonts w:ascii="Times New Roman" w:hAnsi="Times New Roman"/>
          <w:sz w:val="28"/>
          <w:szCs w:val="28"/>
        </w:rPr>
        <w:t>Supervisor:</w:t>
      </w:r>
      <w:r>
        <w:rPr>
          <w:rFonts w:ascii="Times New Roman" w:hAnsi="Times New Roman"/>
          <w:b/>
          <w:sz w:val="28"/>
          <w:szCs w:val="28"/>
        </w:rPr>
        <w:t xml:space="preserve"> </w:t>
      </w:r>
      <w:r w:rsidR="00962014">
        <w:rPr>
          <w:rFonts w:ascii="Times New Roman" w:hAnsi="Times New Roman"/>
          <w:sz w:val="28"/>
          <w:szCs w:val="28"/>
        </w:rPr>
        <w:t>Dr. Asif Mahmood Gilani</w:t>
      </w:r>
    </w:p>
    <w:p w14:paraId="56E619A8" w14:textId="77777777" w:rsidR="00714A84" w:rsidRPr="008B57AF" w:rsidRDefault="00714A84" w:rsidP="00B8706E">
      <w:pPr>
        <w:spacing w:line="360" w:lineRule="auto"/>
        <w:contextualSpacing/>
        <w:jc w:val="center"/>
        <w:rPr>
          <w:sz w:val="28"/>
          <w:szCs w:val="28"/>
        </w:rPr>
      </w:pPr>
    </w:p>
    <w:p w14:paraId="547330A0" w14:textId="77777777" w:rsidR="00B8706E" w:rsidRDefault="005A03C9" w:rsidP="00714A84">
      <w:pPr>
        <w:contextualSpacing/>
        <w:jc w:val="center"/>
        <w:rPr>
          <w:sz w:val="28"/>
          <w:szCs w:val="28"/>
        </w:rPr>
      </w:pPr>
      <w:r>
        <w:rPr>
          <w:sz w:val="28"/>
          <w:szCs w:val="28"/>
        </w:rPr>
        <w:t>B</w:t>
      </w:r>
      <w:r w:rsidR="007218AF">
        <w:rPr>
          <w:sz w:val="28"/>
          <w:szCs w:val="28"/>
        </w:rPr>
        <w:t>.</w:t>
      </w:r>
      <w:r>
        <w:rPr>
          <w:sz w:val="28"/>
          <w:szCs w:val="28"/>
        </w:rPr>
        <w:t>S</w:t>
      </w:r>
      <w:r w:rsidR="007218AF">
        <w:rPr>
          <w:sz w:val="28"/>
          <w:szCs w:val="28"/>
        </w:rPr>
        <w:t>.</w:t>
      </w:r>
      <w:r>
        <w:rPr>
          <w:sz w:val="28"/>
          <w:szCs w:val="28"/>
        </w:rPr>
        <w:t xml:space="preserve"> Computer Science</w:t>
      </w:r>
    </w:p>
    <w:p w14:paraId="621D47DC" w14:textId="77777777" w:rsidR="005A03C9" w:rsidRDefault="005A03C9" w:rsidP="00714A84">
      <w:pPr>
        <w:contextualSpacing/>
        <w:jc w:val="center"/>
        <w:rPr>
          <w:sz w:val="28"/>
          <w:szCs w:val="28"/>
        </w:rPr>
      </w:pPr>
      <w:r>
        <w:rPr>
          <w:sz w:val="28"/>
          <w:szCs w:val="28"/>
        </w:rPr>
        <w:t>Final Year Project</w:t>
      </w:r>
    </w:p>
    <w:p w14:paraId="185AA5AE" w14:textId="294F9F14" w:rsidR="005A03C9" w:rsidRDefault="000E1B38" w:rsidP="00714A84">
      <w:pPr>
        <w:contextualSpacing/>
        <w:jc w:val="center"/>
        <w:rPr>
          <w:sz w:val="28"/>
          <w:szCs w:val="28"/>
          <w:lang w:val="en-GB"/>
        </w:rPr>
      </w:pPr>
      <w:r>
        <w:rPr>
          <w:sz w:val="28"/>
          <w:szCs w:val="28"/>
        </w:rPr>
        <w:t>June</w:t>
      </w:r>
      <w:r w:rsidR="005A03C9">
        <w:rPr>
          <w:sz w:val="28"/>
          <w:szCs w:val="28"/>
        </w:rPr>
        <w:t xml:space="preserve"> </w:t>
      </w:r>
      <w:r w:rsidR="00962014">
        <w:rPr>
          <w:sz w:val="28"/>
          <w:szCs w:val="28"/>
        </w:rPr>
        <w:t>2022</w:t>
      </w:r>
    </w:p>
    <w:p w14:paraId="6892C71F" w14:textId="77777777" w:rsidR="009D3E64" w:rsidRDefault="009D3E64" w:rsidP="00714A84">
      <w:pPr>
        <w:contextualSpacing/>
        <w:jc w:val="center"/>
        <w:rPr>
          <w:sz w:val="28"/>
          <w:szCs w:val="28"/>
          <w:lang w:val="en-GB"/>
        </w:rPr>
      </w:pPr>
    </w:p>
    <w:p w14:paraId="61EDD1F7" w14:textId="77777777" w:rsidR="00511B7D" w:rsidRDefault="00511B7D" w:rsidP="00714A84">
      <w:pPr>
        <w:contextualSpacing/>
        <w:jc w:val="center"/>
        <w:rPr>
          <w:sz w:val="28"/>
          <w:szCs w:val="28"/>
          <w:lang w:val="en-GB"/>
        </w:rPr>
      </w:pPr>
    </w:p>
    <w:p w14:paraId="7B9CEB89" w14:textId="77777777" w:rsidR="00FE793F" w:rsidRDefault="00FE793F" w:rsidP="00714A84">
      <w:pPr>
        <w:contextualSpacing/>
        <w:jc w:val="center"/>
        <w:rPr>
          <w:sz w:val="28"/>
          <w:szCs w:val="28"/>
          <w:lang w:val="en-GB"/>
        </w:rPr>
      </w:pPr>
    </w:p>
    <w:p w14:paraId="4E04DBCF" w14:textId="77777777" w:rsidR="00511B7D" w:rsidRDefault="00511B7D" w:rsidP="00714A84">
      <w:pPr>
        <w:contextualSpacing/>
        <w:jc w:val="center"/>
        <w:rPr>
          <w:sz w:val="28"/>
          <w:szCs w:val="28"/>
          <w:lang w:val="en-GB"/>
        </w:rPr>
      </w:pPr>
    </w:p>
    <w:p w14:paraId="2B71638D" w14:textId="77777777" w:rsidR="00511B7D" w:rsidRDefault="00511B7D" w:rsidP="00714A84">
      <w:pPr>
        <w:contextualSpacing/>
        <w:jc w:val="center"/>
        <w:rPr>
          <w:sz w:val="28"/>
          <w:szCs w:val="28"/>
          <w:lang w:val="en-GB"/>
        </w:rPr>
      </w:pPr>
    </w:p>
    <w:p w14:paraId="3804D969" w14:textId="77777777" w:rsidR="00D142A1" w:rsidRDefault="00D142A1" w:rsidP="00572331">
      <w:pPr>
        <w:pStyle w:val="Heading1"/>
        <w:numPr>
          <w:ilvl w:val="0"/>
          <w:numId w:val="0"/>
        </w:numPr>
      </w:pPr>
      <w:bookmarkStart w:id="0" w:name="_Toc38044525"/>
      <w:bookmarkStart w:id="1" w:name="_Toc975460"/>
      <w:bookmarkStart w:id="2" w:name="_Toc5527832"/>
      <w:bookmarkStart w:id="3" w:name="_Toc19544168"/>
      <w:bookmarkStart w:id="4" w:name="_Toc19544195"/>
      <w:bookmarkStart w:id="5" w:name="_Toc224669195"/>
      <w:r>
        <w:lastRenderedPageBreak/>
        <w:t>Abstract</w:t>
      </w:r>
      <w:bookmarkEnd w:id="0"/>
    </w:p>
    <w:p w14:paraId="2D156C09" w14:textId="62DF67CB" w:rsidR="00D54E8F" w:rsidRDefault="000E1B38" w:rsidP="00D54E8F">
      <w:pPr>
        <w:pStyle w:val="BodyText"/>
        <w:rPr>
          <w:b/>
        </w:rPr>
      </w:pPr>
      <w:r>
        <w:t>These days, media editing software is very easily accessible on the internet, which leads to the issue of manipulating and tampering with either an image or a video. To address this issue, we created a system that is a web application that digitally watermarks media and then allows users to detect tampering and restore the media to its original state. In the case of an image, our system watermarks it by inserting both the authentication and restoration bits into the LSB of the image's sub blocks, which are used to detect image tampering and restoration. Similarly, in the case of video, our system first selects key frames from the stream of frames and watermarks it by inserting both the authentication and restoration bits into the LSB of the video's extracted frame/s sub blocks. To determine whether or not the media has been tampered with, compute the hash value of the watermarked media and compare it to the authentication bits, which is actually the hash value computed from the original image. If the hash values are the same, the image has not been tampered with; otherwise, it has been tampered with. Similarly, the original media content is restored using data extracted from restoration bits. The experimental results shows that the image can be restored up to 75%, implying that even if 75% of the image has been altered, it can be restored to its original state. However, in the case of video, the restoration percentage is 67 percent, implying that it can withstand attacks of up to 67 percent. The system's main functionalities include the ability to watermark media, detect tampering, and finally restore media. Furthermore, the system enables users to upload and download content from the web application. The entire processing is done on the server side in our system, so the user only needs to upload the content and download either watermarked or restored content. Our system requires a lot of computation powers which can be a limit for a single server. To deal with this issue we are also shifting to serverless programming to achieve concurrency in video watermark embedding, authentication and recovery.</w:t>
      </w:r>
    </w:p>
    <w:bookmarkEnd w:id="1"/>
    <w:bookmarkEnd w:id="2"/>
    <w:bookmarkEnd w:id="3"/>
    <w:bookmarkEnd w:id="4"/>
    <w:bookmarkEnd w:id="5"/>
    <w:p w14:paraId="29DE5569" w14:textId="77777777" w:rsidR="00D54E8F" w:rsidRDefault="00D54E8F">
      <w:pPr>
        <w:rPr>
          <w:b/>
        </w:rPr>
      </w:pPr>
    </w:p>
    <w:sectPr w:rsidR="00D54E8F" w:rsidSect="00051C8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4180" w14:textId="77777777" w:rsidR="00DE4D5B" w:rsidRDefault="00DE4D5B">
      <w:r>
        <w:separator/>
      </w:r>
    </w:p>
  </w:endnote>
  <w:endnote w:type="continuationSeparator" w:id="0">
    <w:p w14:paraId="49D65504" w14:textId="77777777" w:rsidR="00DE4D5B" w:rsidRDefault="00DE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C7E9F" w14:textId="77777777" w:rsidR="00DE4D5B" w:rsidRDefault="00DE4D5B">
      <w:r>
        <w:separator/>
      </w:r>
    </w:p>
  </w:footnote>
  <w:footnote w:type="continuationSeparator" w:id="0">
    <w:p w14:paraId="2A0675BA" w14:textId="77777777" w:rsidR="00DE4D5B" w:rsidRDefault="00DE4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8650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F6E4D63"/>
    <w:multiLevelType w:val="hybridMultilevel"/>
    <w:tmpl w:val="0DCE0D32"/>
    <w:lvl w:ilvl="0" w:tplc="20000F2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6CE4646"/>
    <w:multiLevelType w:val="hybridMultilevel"/>
    <w:tmpl w:val="B3961BC0"/>
    <w:lvl w:ilvl="0" w:tplc="14E846A6">
      <w:start w:val="1"/>
      <w:numFmt w:val="decimal"/>
      <w:suff w:val="space"/>
      <w:lvlText w:val="Chapter %1:"/>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340B62"/>
    <w:multiLevelType w:val="multilevel"/>
    <w:tmpl w:val="9F96BB2C"/>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9" w15:restartNumberingAfterBreak="0">
    <w:nsid w:val="3E5220A6"/>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484664A7"/>
    <w:multiLevelType w:val="hybridMultilevel"/>
    <w:tmpl w:val="6CA0A9CE"/>
    <w:lvl w:ilvl="0" w:tplc="20000F2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3"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1604277">
    <w:abstractNumId w:val="24"/>
  </w:num>
  <w:num w:numId="2" w16cid:durableId="792015997">
    <w:abstractNumId w:val="22"/>
  </w:num>
  <w:num w:numId="3" w16cid:durableId="538401246">
    <w:abstractNumId w:val="15"/>
  </w:num>
  <w:num w:numId="4" w16cid:durableId="1201552685">
    <w:abstractNumId w:val="18"/>
  </w:num>
  <w:num w:numId="5" w16cid:durableId="548611130">
    <w:abstractNumId w:val="13"/>
  </w:num>
  <w:num w:numId="6" w16cid:durableId="810943161">
    <w:abstractNumId w:val="9"/>
  </w:num>
  <w:num w:numId="7" w16cid:durableId="263000518">
    <w:abstractNumId w:val="7"/>
  </w:num>
  <w:num w:numId="8" w16cid:durableId="1333946631">
    <w:abstractNumId w:val="6"/>
  </w:num>
  <w:num w:numId="9" w16cid:durableId="618028741">
    <w:abstractNumId w:val="5"/>
  </w:num>
  <w:num w:numId="10" w16cid:durableId="394816258">
    <w:abstractNumId w:val="4"/>
  </w:num>
  <w:num w:numId="11" w16cid:durableId="1021708844">
    <w:abstractNumId w:val="8"/>
  </w:num>
  <w:num w:numId="12" w16cid:durableId="2110350475">
    <w:abstractNumId w:val="3"/>
  </w:num>
  <w:num w:numId="13" w16cid:durableId="1502621097">
    <w:abstractNumId w:val="2"/>
  </w:num>
  <w:num w:numId="14" w16cid:durableId="2704153">
    <w:abstractNumId w:val="1"/>
  </w:num>
  <w:num w:numId="15" w16cid:durableId="1647708956">
    <w:abstractNumId w:val="0"/>
  </w:num>
  <w:num w:numId="16" w16cid:durableId="1491485838">
    <w:abstractNumId w:val="17"/>
  </w:num>
  <w:num w:numId="17" w16cid:durableId="1267733291">
    <w:abstractNumId w:val="10"/>
  </w:num>
  <w:num w:numId="18" w16cid:durableId="1110779460">
    <w:abstractNumId w:val="11"/>
  </w:num>
  <w:num w:numId="19" w16cid:durableId="1746216988">
    <w:abstractNumId w:val="25"/>
  </w:num>
  <w:num w:numId="20" w16cid:durableId="574822590">
    <w:abstractNumId w:val="23"/>
  </w:num>
  <w:num w:numId="21" w16cid:durableId="1238251703">
    <w:abstractNumId w:val="21"/>
  </w:num>
  <w:num w:numId="22" w16cid:durableId="1921984612">
    <w:abstractNumId w:val="18"/>
  </w:num>
  <w:num w:numId="23" w16cid:durableId="1648515242">
    <w:abstractNumId w:val="18"/>
  </w:num>
  <w:num w:numId="24" w16cid:durableId="686323083">
    <w:abstractNumId w:val="8"/>
  </w:num>
  <w:num w:numId="25" w16cid:durableId="1787432316">
    <w:abstractNumId w:val="12"/>
  </w:num>
  <w:num w:numId="26" w16cid:durableId="595594800">
    <w:abstractNumId w:val="19"/>
  </w:num>
  <w:num w:numId="27" w16cid:durableId="2067223140">
    <w:abstractNumId w:val="18"/>
  </w:num>
  <w:num w:numId="28" w16cid:durableId="96221892">
    <w:abstractNumId w:val="18"/>
  </w:num>
  <w:num w:numId="29" w16cid:durableId="134031140">
    <w:abstractNumId w:val="14"/>
  </w:num>
  <w:num w:numId="30" w16cid:durableId="1325662977">
    <w:abstractNumId w:val="20"/>
  </w:num>
  <w:num w:numId="31" w16cid:durableId="1609459530">
    <w:abstractNumId w:val="16"/>
  </w:num>
  <w:num w:numId="32" w16cid:durableId="17498839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A6"/>
    <w:rsid w:val="00001AF9"/>
    <w:rsid w:val="000047D5"/>
    <w:rsid w:val="00004C68"/>
    <w:rsid w:val="00011B9F"/>
    <w:rsid w:val="00017FB1"/>
    <w:rsid w:val="00031CF3"/>
    <w:rsid w:val="00032D46"/>
    <w:rsid w:val="000356D1"/>
    <w:rsid w:val="000361F5"/>
    <w:rsid w:val="00041ECD"/>
    <w:rsid w:val="000426C0"/>
    <w:rsid w:val="00050142"/>
    <w:rsid w:val="0005056E"/>
    <w:rsid w:val="00051C82"/>
    <w:rsid w:val="00054374"/>
    <w:rsid w:val="000626D6"/>
    <w:rsid w:val="00065284"/>
    <w:rsid w:val="00070126"/>
    <w:rsid w:val="00075ACA"/>
    <w:rsid w:val="00080B6F"/>
    <w:rsid w:val="000872CB"/>
    <w:rsid w:val="000941DA"/>
    <w:rsid w:val="000A7C64"/>
    <w:rsid w:val="000A7E0B"/>
    <w:rsid w:val="000B20E8"/>
    <w:rsid w:val="000B3BE4"/>
    <w:rsid w:val="000B46CA"/>
    <w:rsid w:val="000B50D4"/>
    <w:rsid w:val="000C1DCD"/>
    <w:rsid w:val="000C36A1"/>
    <w:rsid w:val="000C6985"/>
    <w:rsid w:val="000D519E"/>
    <w:rsid w:val="000E1B38"/>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A45"/>
    <w:rsid w:val="0014256D"/>
    <w:rsid w:val="00153EBF"/>
    <w:rsid w:val="0017168C"/>
    <w:rsid w:val="00176FB0"/>
    <w:rsid w:val="00191B25"/>
    <w:rsid w:val="0019310B"/>
    <w:rsid w:val="00195730"/>
    <w:rsid w:val="00196B97"/>
    <w:rsid w:val="001A7D2D"/>
    <w:rsid w:val="001B4561"/>
    <w:rsid w:val="001C009C"/>
    <w:rsid w:val="001C214C"/>
    <w:rsid w:val="001C4C75"/>
    <w:rsid w:val="001D7AAE"/>
    <w:rsid w:val="001F095F"/>
    <w:rsid w:val="001F3E25"/>
    <w:rsid w:val="001F4A51"/>
    <w:rsid w:val="0020123F"/>
    <w:rsid w:val="002019F7"/>
    <w:rsid w:val="00204622"/>
    <w:rsid w:val="00206263"/>
    <w:rsid w:val="0023679A"/>
    <w:rsid w:val="0024195A"/>
    <w:rsid w:val="00242A9C"/>
    <w:rsid w:val="00245971"/>
    <w:rsid w:val="00262028"/>
    <w:rsid w:val="00265780"/>
    <w:rsid w:val="002754C8"/>
    <w:rsid w:val="0027744C"/>
    <w:rsid w:val="00291486"/>
    <w:rsid w:val="002A4BA7"/>
    <w:rsid w:val="002A7A1A"/>
    <w:rsid w:val="002B27F3"/>
    <w:rsid w:val="002B651A"/>
    <w:rsid w:val="002C5EDD"/>
    <w:rsid w:val="002C6C7E"/>
    <w:rsid w:val="002D6545"/>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4BF0"/>
    <w:rsid w:val="003D692E"/>
    <w:rsid w:val="003E41DD"/>
    <w:rsid w:val="003E5DD7"/>
    <w:rsid w:val="003F7083"/>
    <w:rsid w:val="004064FD"/>
    <w:rsid w:val="0041499F"/>
    <w:rsid w:val="00426937"/>
    <w:rsid w:val="00432A04"/>
    <w:rsid w:val="0043432F"/>
    <w:rsid w:val="0044447F"/>
    <w:rsid w:val="00446331"/>
    <w:rsid w:val="0045373F"/>
    <w:rsid w:val="00462664"/>
    <w:rsid w:val="00465E36"/>
    <w:rsid w:val="00482E9A"/>
    <w:rsid w:val="004835B2"/>
    <w:rsid w:val="00490E64"/>
    <w:rsid w:val="004B48AD"/>
    <w:rsid w:val="004B73B0"/>
    <w:rsid w:val="004C3191"/>
    <w:rsid w:val="004D2F7B"/>
    <w:rsid w:val="004D4433"/>
    <w:rsid w:val="004E166E"/>
    <w:rsid w:val="004E5FC8"/>
    <w:rsid w:val="004F67C7"/>
    <w:rsid w:val="005007AB"/>
    <w:rsid w:val="005034E2"/>
    <w:rsid w:val="005064B1"/>
    <w:rsid w:val="0051048A"/>
    <w:rsid w:val="00511B7D"/>
    <w:rsid w:val="005153C1"/>
    <w:rsid w:val="0052222B"/>
    <w:rsid w:val="00526AC8"/>
    <w:rsid w:val="00527EA8"/>
    <w:rsid w:val="00531271"/>
    <w:rsid w:val="0053171F"/>
    <w:rsid w:val="005332CC"/>
    <w:rsid w:val="00536F82"/>
    <w:rsid w:val="00543F7C"/>
    <w:rsid w:val="00545F72"/>
    <w:rsid w:val="00552738"/>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178E"/>
    <w:rsid w:val="005B38A6"/>
    <w:rsid w:val="005B6BA6"/>
    <w:rsid w:val="005D2627"/>
    <w:rsid w:val="005D6288"/>
    <w:rsid w:val="005F5D5C"/>
    <w:rsid w:val="00616C6D"/>
    <w:rsid w:val="00626F9E"/>
    <w:rsid w:val="00627A2C"/>
    <w:rsid w:val="00644C0D"/>
    <w:rsid w:val="00657558"/>
    <w:rsid w:val="00661554"/>
    <w:rsid w:val="006704B8"/>
    <w:rsid w:val="00681BC3"/>
    <w:rsid w:val="00693665"/>
    <w:rsid w:val="00696C6E"/>
    <w:rsid w:val="006B07A6"/>
    <w:rsid w:val="006B3B6B"/>
    <w:rsid w:val="006B6459"/>
    <w:rsid w:val="006C00C6"/>
    <w:rsid w:val="006E1EF1"/>
    <w:rsid w:val="006E3E8D"/>
    <w:rsid w:val="006E5F6E"/>
    <w:rsid w:val="006E62D5"/>
    <w:rsid w:val="006F1841"/>
    <w:rsid w:val="007112E9"/>
    <w:rsid w:val="00714A84"/>
    <w:rsid w:val="00717E3A"/>
    <w:rsid w:val="007218AF"/>
    <w:rsid w:val="00723D89"/>
    <w:rsid w:val="00732026"/>
    <w:rsid w:val="00763551"/>
    <w:rsid w:val="0077171C"/>
    <w:rsid w:val="00772C5D"/>
    <w:rsid w:val="007732D1"/>
    <w:rsid w:val="0077363B"/>
    <w:rsid w:val="00780C62"/>
    <w:rsid w:val="007865DB"/>
    <w:rsid w:val="007865E8"/>
    <w:rsid w:val="007877B4"/>
    <w:rsid w:val="007A0869"/>
    <w:rsid w:val="007A0BDA"/>
    <w:rsid w:val="007A674B"/>
    <w:rsid w:val="007A762C"/>
    <w:rsid w:val="007C24E1"/>
    <w:rsid w:val="007C4B72"/>
    <w:rsid w:val="007D0570"/>
    <w:rsid w:val="007D34CA"/>
    <w:rsid w:val="007E20B5"/>
    <w:rsid w:val="007E3A6B"/>
    <w:rsid w:val="007E6522"/>
    <w:rsid w:val="007E71BF"/>
    <w:rsid w:val="007F4A00"/>
    <w:rsid w:val="00800058"/>
    <w:rsid w:val="008007F5"/>
    <w:rsid w:val="00804A0B"/>
    <w:rsid w:val="0080553D"/>
    <w:rsid w:val="00821C63"/>
    <w:rsid w:val="00827CF8"/>
    <w:rsid w:val="0083660C"/>
    <w:rsid w:val="008529AA"/>
    <w:rsid w:val="008552FC"/>
    <w:rsid w:val="00856562"/>
    <w:rsid w:val="00862200"/>
    <w:rsid w:val="008672BD"/>
    <w:rsid w:val="008719AF"/>
    <w:rsid w:val="00872E68"/>
    <w:rsid w:val="00875A93"/>
    <w:rsid w:val="00875EAB"/>
    <w:rsid w:val="00884C85"/>
    <w:rsid w:val="00885886"/>
    <w:rsid w:val="008A1D0F"/>
    <w:rsid w:val="008A7926"/>
    <w:rsid w:val="008B57AF"/>
    <w:rsid w:val="008C0688"/>
    <w:rsid w:val="008C6CC8"/>
    <w:rsid w:val="008D413B"/>
    <w:rsid w:val="008E57BE"/>
    <w:rsid w:val="00905FCF"/>
    <w:rsid w:val="00920EBF"/>
    <w:rsid w:val="009235AA"/>
    <w:rsid w:val="00936F50"/>
    <w:rsid w:val="0094042C"/>
    <w:rsid w:val="009414ED"/>
    <w:rsid w:val="00943395"/>
    <w:rsid w:val="00962014"/>
    <w:rsid w:val="00964F51"/>
    <w:rsid w:val="00967C9D"/>
    <w:rsid w:val="00975ED3"/>
    <w:rsid w:val="009802B8"/>
    <w:rsid w:val="00982BDF"/>
    <w:rsid w:val="00984320"/>
    <w:rsid w:val="00985E0D"/>
    <w:rsid w:val="00991738"/>
    <w:rsid w:val="009B593B"/>
    <w:rsid w:val="009D3E64"/>
    <w:rsid w:val="009D5048"/>
    <w:rsid w:val="009D6B84"/>
    <w:rsid w:val="009E6E06"/>
    <w:rsid w:val="009F0161"/>
    <w:rsid w:val="00A01044"/>
    <w:rsid w:val="00A04249"/>
    <w:rsid w:val="00A11546"/>
    <w:rsid w:val="00A11B83"/>
    <w:rsid w:val="00A12229"/>
    <w:rsid w:val="00A26E97"/>
    <w:rsid w:val="00A31617"/>
    <w:rsid w:val="00A4084A"/>
    <w:rsid w:val="00A40D67"/>
    <w:rsid w:val="00A53A83"/>
    <w:rsid w:val="00A65724"/>
    <w:rsid w:val="00A91FA1"/>
    <w:rsid w:val="00A93A3C"/>
    <w:rsid w:val="00A97387"/>
    <w:rsid w:val="00AA1824"/>
    <w:rsid w:val="00AA728B"/>
    <w:rsid w:val="00AC2211"/>
    <w:rsid w:val="00AC2975"/>
    <w:rsid w:val="00AD2448"/>
    <w:rsid w:val="00AD396F"/>
    <w:rsid w:val="00AD6AD6"/>
    <w:rsid w:val="00AE0BAE"/>
    <w:rsid w:val="00AF0038"/>
    <w:rsid w:val="00AF7737"/>
    <w:rsid w:val="00B02AF8"/>
    <w:rsid w:val="00B108F6"/>
    <w:rsid w:val="00B1213E"/>
    <w:rsid w:val="00B12F09"/>
    <w:rsid w:val="00B14C6D"/>
    <w:rsid w:val="00B17408"/>
    <w:rsid w:val="00B17CBA"/>
    <w:rsid w:val="00B17FFE"/>
    <w:rsid w:val="00B31E54"/>
    <w:rsid w:val="00B34215"/>
    <w:rsid w:val="00B37D8A"/>
    <w:rsid w:val="00B51339"/>
    <w:rsid w:val="00B610CE"/>
    <w:rsid w:val="00B636BB"/>
    <w:rsid w:val="00B63CBA"/>
    <w:rsid w:val="00B65444"/>
    <w:rsid w:val="00B659E0"/>
    <w:rsid w:val="00B75D56"/>
    <w:rsid w:val="00B8210F"/>
    <w:rsid w:val="00B8706E"/>
    <w:rsid w:val="00BB03C1"/>
    <w:rsid w:val="00BB3642"/>
    <w:rsid w:val="00BC1895"/>
    <w:rsid w:val="00BC1EE0"/>
    <w:rsid w:val="00BE3E1D"/>
    <w:rsid w:val="00BE733D"/>
    <w:rsid w:val="00BF383F"/>
    <w:rsid w:val="00C124CB"/>
    <w:rsid w:val="00C132E0"/>
    <w:rsid w:val="00C149D3"/>
    <w:rsid w:val="00C15DAF"/>
    <w:rsid w:val="00C168A7"/>
    <w:rsid w:val="00C25ECC"/>
    <w:rsid w:val="00C26B91"/>
    <w:rsid w:val="00C37F1A"/>
    <w:rsid w:val="00C46F0D"/>
    <w:rsid w:val="00C60724"/>
    <w:rsid w:val="00C630B0"/>
    <w:rsid w:val="00C77A08"/>
    <w:rsid w:val="00C8338A"/>
    <w:rsid w:val="00CA0F66"/>
    <w:rsid w:val="00CB22CB"/>
    <w:rsid w:val="00CB3F8E"/>
    <w:rsid w:val="00CC4462"/>
    <w:rsid w:val="00CC70A0"/>
    <w:rsid w:val="00CD2147"/>
    <w:rsid w:val="00CD6E94"/>
    <w:rsid w:val="00CE2203"/>
    <w:rsid w:val="00CF01E7"/>
    <w:rsid w:val="00D0410C"/>
    <w:rsid w:val="00D1422F"/>
    <w:rsid w:val="00D142A1"/>
    <w:rsid w:val="00D15452"/>
    <w:rsid w:val="00D206D7"/>
    <w:rsid w:val="00D26A3E"/>
    <w:rsid w:val="00D3171C"/>
    <w:rsid w:val="00D50EC6"/>
    <w:rsid w:val="00D54E8F"/>
    <w:rsid w:val="00D57002"/>
    <w:rsid w:val="00D572D3"/>
    <w:rsid w:val="00D573F7"/>
    <w:rsid w:val="00D67F47"/>
    <w:rsid w:val="00D743D5"/>
    <w:rsid w:val="00D77367"/>
    <w:rsid w:val="00D81770"/>
    <w:rsid w:val="00D9714A"/>
    <w:rsid w:val="00DA1D5F"/>
    <w:rsid w:val="00DA613E"/>
    <w:rsid w:val="00DD07AD"/>
    <w:rsid w:val="00DD279C"/>
    <w:rsid w:val="00DE4D5B"/>
    <w:rsid w:val="00DF2095"/>
    <w:rsid w:val="00DF2A74"/>
    <w:rsid w:val="00DF771F"/>
    <w:rsid w:val="00E101FB"/>
    <w:rsid w:val="00E226A0"/>
    <w:rsid w:val="00E33C79"/>
    <w:rsid w:val="00E347B5"/>
    <w:rsid w:val="00E35722"/>
    <w:rsid w:val="00E4192D"/>
    <w:rsid w:val="00E43A92"/>
    <w:rsid w:val="00E46022"/>
    <w:rsid w:val="00E47007"/>
    <w:rsid w:val="00E509DF"/>
    <w:rsid w:val="00E55A0F"/>
    <w:rsid w:val="00E56FBF"/>
    <w:rsid w:val="00E57B4D"/>
    <w:rsid w:val="00E57DD1"/>
    <w:rsid w:val="00E606BF"/>
    <w:rsid w:val="00E645D2"/>
    <w:rsid w:val="00E65248"/>
    <w:rsid w:val="00E85C72"/>
    <w:rsid w:val="00E977BD"/>
    <w:rsid w:val="00EA4B76"/>
    <w:rsid w:val="00EA5556"/>
    <w:rsid w:val="00EB08E7"/>
    <w:rsid w:val="00EB7747"/>
    <w:rsid w:val="00EE1EB7"/>
    <w:rsid w:val="00F0307B"/>
    <w:rsid w:val="00F0564E"/>
    <w:rsid w:val="00F12446"/>
    <w:rsid w:val="00F17883"/>
    <w:rsid w:val="00F2547D"/>
    <w:rsid w:val="00F34400"/>
    <w:rsid w:val="00F401BF"/>
    <w:rsid w:val="00F44B1A"/>
    <w:rsid w:val="00F534A2"/>
    <w:rsid w:val="00F74636"/>
    <w:rsid w:val="00F76F53"/>
    <w:rsid w:val="00F777F3"/>
    <w:rsid w:val="00F83FE0"/>
    <w:rsid w:val="00F84A13"/>
    <w:rsid w:val="00F8631D"/>
    <w:rsid w:val="00F91428"/>
    <w:rsid w:val="00F94EED"/>
    <w:rsid w:val="00FB0148"/>
    <w:rsid w:val="00FB172D"/>
    <w:rsid w:val="00FB7D05"/>
    <w:rsid w:val="00FC20BE"/>
    <w:rsid w:val="00FC6F6C"/>
    <w:rsid w:val="00FD63D7"/>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105374"/>
  <w15:docId w15:val="{6344B621-606D-4330-8FAB-9E306C02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67C7"/>
    <w:rPr>
      <w:sz w:val="24"/>
      <w:szCs w:val="24"/>
    </w:rPr>
  </w:style>
  <w:style w:type="paragraph" w:styleId="Heading1">
    <w:name w:val="heading 1"/>
    <w:basedOn w:val="Normal"/>
    <w:next w:val="Normal"/>
    <w:autoRedefine/>
    <w:qFormat/>
    <w:rsid w:val="00F76F53"/>
    <w:pPr>
      <w:keepNext/>
      <w:numPr>
        <w:numId w:val="4"/>
      </w:numPr>
      <w:spacing w:before="240" w:after="60"/>
      <w:outlineLvl w:val="0"/>
    </w:pPr>
    <w:rPr>
      <w:b/>
      <w:bCs/>
      <w:kern w:val="32"/>
      <w:sz w:val="32"/>
      <w:szCs w:val="32"/>
    </w:rPr>
  </w:style>
  <w:style w:type="paragraph" w:styleId="Heading2">
    <w:name w:val="heading 2"/>
    <w:basedOn w:val="Normal"/>
    <w:next w:val="Normal"/>
    <w:link w:val="Heading2Char"/>
    <w:autoRedefine/>
    <w:qFormat/>
    <w:rsid w:val="006B6459"/>
    <w:pPr>
      <w:keepNext/>
      <w:numPr>
        <w:ilvl w:val="1"/>
        <w:numId w:val="4"/>
      </w:numPr>
      <w:spacing w:before="240" w:after="60"/>
      <w:outlineLvl w:val="1"/>
    </w:pPr>
    <w:rPr>
      <w:rFonts w:asciiTheme="majorBidi" w:hAnsiTheme="majorBidi" w:cs="Arial"/>
      <w:b/>
      <w:bCs/>
      <w:iCs/>
      <w:sz w:val="28"/>
      <w:szCs w:val="28"/>
    </w:rPr>
  </w:style>
  <w:style w:type="paragraph" w:styleId="Heading3">
    <w:name w:val="heading 3"/>
    <w:basedOn w:val="Normal"/>
    <w:next w:val="Normal"/>
    <w:autoRedefine/>
    <w:qFormat/>
    <w:rsid w:val="004F67C7"/>
    <w:pPr>
      <w:keepNext/>
      <w:numPr>
        <w:ilvl w:val="2"/>
        <w:numId w:val="4"/>
      </w:numPr>
      <w:spacing w:before="240" w:after="60"/>
      <w:outlineLvl w:val="2"/>
    </w:pPr>
    <w:rPr>
      <w:rFonts w:asciiTheme="majorBidi" w:hAnsiTheme="majorBidi" w:cs="Arial"/>
      <w:b/>
      <w:bCs/>
      <w:sz w:val="26"/>
      <w:szCs w:val="26"/>
    </w:rPr>
  </w:style>
  <w:style w:type="paragraph" w:styleId="Heading4">
    <w:name w:val="heading 4"/>
    <w:basedOn w:val="Normal"/>
    <w:next w:val="Normal"/>
    <w:autoRedefine/>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autoRedefine/>
    <w:qFormat/>
    <w:rsid w:val="00D206D7"/>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4F67C7"/>
    <w:pPr>
      <w:numPr>
        <w:ilvl w:val="5"/>
        <w:numId w:val="4"/>
      </w:numPr>
      <w:spacing w:before="240" w:after="60"/>
      <w:outlineLvl w:val="5"/>
    </w:pPr>
    <w:rPr>
      <w:b/>
      <w:bCs/>
      <w:szCs w:val="22"/>
    </w:rPr>
  </w:style>
  <w:style w:type="paragraph" w:styleId="Heading7">
    <w:name w:val="heading 7"/>
    <w:basedOn w:val="Normal"/>
    <w:next w:val="Normal"/>
    <w:autoRedefine/>
    <w:qFormat/>
    <w:rsid w:val="004F67C7"/>
    <w:pPr>
      <w:numPr>
        <w:ilvl w:val="6"/>
        <w:numId w:val="4"/>
      </w:numPr>
      <w:spacing w:before="240" w:after="60"/>
      <w:outlineLvl w:val="6"/>
    </w:pPr>
    <w:rPr>
      <w:b/>
    </w:rPr>
  </w:style>
  <w:style w:type="paragraph" w:styleId="Heading8">
    <w:name w:val="heading 8"/>
    <w:basedOn w:val="Normal"/>
    <w:next w:val="Normal"/>
    <w:autoRedefine/>
    <w:qFormat/>
    <w:rsid w:val="00D206D7"/>
    <w:pPr>
      <w:numPr>
        <w:ilvl w:val="7"/>
        <w:numId w:val="4"/>
      </w:numPr>
      <w:spacing w:before="240" w:after="60"/>
      <w:outlineLvl w:val="7"/>
    </w:pPr>
    <w:rPr>
      <w:i/>
      <w:iCs/>
    </w:rPr>
  </w:style>
  <w:style w:type="paragraph" w:styleId="Heading9">
    <w:name w:val="heading 9"/>
    <w:basedOn w:val="Normal"/>
    <w:next w:val="Normal"/>
    <w:autoRedefine/>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6459"/>
    <w:rPr>
      <w:rFonts w:asciiTheme="majorBidi" w:hAnsiTheme="majorBidi" w:cs="Arial"/>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E733D"/>
    <w:pPr>
      <w:spacing w:line="360" w:lineRule="auto"/>
    </w:pPr>
    <w:rPr>
      <w:sz w:val="18"/>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
    <w:name w:val="Numbered"/>
    <w:basedOn w:val="Normal"/>
    <w:autoRedefine/>
    <w:qFormat/>
    <w:rsid w:val="008007F5"/>
    <w:pPr>
      <w:numPr>
        <w:numId w:val="18"/>
      </w:numPr>
      <w:spacing w:before="120" w:after="240"/>
      <w:jc w:val="both"/>
    </w:pPr>
    <w:rPr>
      <w:sz w:val="22"/>
      <w:lang w:val="en-GB"/>
    </w:rPr>
  </w:style>
  <w:style w:type="paragraph" w:customStyle="1" w:styleId="Bullet">
    <w:name w:val="Bullet"/>
    <w:basedOn w:val="Normal"/>
    <w:rsid w:val="00D743D5"/>
    <w:pPr>
      <w:numPr>
        <w:numId w:val="19"/>
      </w:numPr>
      <w:spacing w:before="120" w:after="240"/>
      <w:jc w:val="both"/>
    </w:pPr>
    <w:rPr>
      <w:lang w:val="en-GB"/>
    </w:rPr>
  </w:style>
  <w:style w:type="paragraph" w:customStyle="1" w:styleId="Reference">
    <w:name w:val="Reference"/>
    <w:basedOn w:val="ListNumber"/>
    <w:autoRedefine/>
    <w:rsid w:val="00041ECD"/>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17CBA"/>
    <w:pPr>
      <w:spacing w:after="0" w:line="360" w:lineRule="auto"/>
      <w:jc w:val="center"/>
    </w:pPr>
    <w:rPr>
      <w:i/>
      <w:sz w:val="20"/>
      <w:lang w:val="en-GB"/>
    </w:rPr>
  </w:style>
  <w:style w:type="paragraph" w:customStyle="1" w:styleId="TableDescription">
    <w:name w:val="Table Description"/>
    <w:basedOn w:val="FigureDescription"/>
    <w:link w:val="TableDescriptionChar"/>
    <w:autoRedefine/>
    <w:qFormat/>
    <w:rsid w:val="005D2627"/>
    <w:pPr>
      <w:spacing w:line="240" w:lineRule="auto"/>
    </w:pPr>
  </w:style>
  <w:style w:type="character" w:customStyle="1" w:styleId="FigureDescriptionChar">
    <w:name w:val="Figure Description Char"/>
    <w:basedOn w:val="BodyTextChar"/>
    <w:link w:val="FigureDescription"/>
    <w:rsid w:val="00B17CBA"/>
    <w:rPr>
      <w:i/>
      <w:sz w:val="24"/>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5D2627"/>
    <w:rPr>
      <w:i/>
      <w:sz w:val="24"/>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Heading1"/>
    <w:next w:val="Normal"/>
    <w:autoRedefine/>
    <w:uiPriority w:val="39"/>
    <w:unhideWhenUsed/>
    <w:rsid w:val="008E57BE"/>
    <w:pPr>
      <w:keepLines/>
      <w:spacing w:after="0" w:line="259" w:lineRule="auto"/>
      <w:jc w:val="center"/>
      <w:outlineLvl w:val="9"/>
    </w:pPr>
    <w:rPr>
      <w:rFonts w:eastAsiaTheme="majorEastAsia" w:cstheme="majorBidi"/>
      <w:bCs w:val="0"/>
      <w:color w:val="000000" w:themeColor="text1"/>
      <w:kern w:val="0"/>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Final%20Year%20Project\FYP%202\Deliverable%204\D4%20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7EB3-2E12-412F-AEE0-6B3D64F6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Abstract.dotx</Template>
  <TotalTime>3</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2453</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Arbab Hamd</dc:creator>
  <cp:lastModifiedBy>Arbab Hamd</cp:lastModifiedBy>
  <cp:revision>3</cp:revision>
  <dcterms:created xsi:type="dcterms:W3CDTF">2022-05-26T08:57:00Z</dcterms:created>
  <dcterms:modified xsi:type="dcterms:W3CDTF">2022-06-01T17:25:00Z</dcterms:modified>
</cp:coreProperties>
</file>